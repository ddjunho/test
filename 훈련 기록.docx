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746"/>
      </w:tblGrid>
      <w:tr w:rsidR="00C21AA0" w:rsidRPr="00610162" w14:paraId="653B48E3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544A2A" w14:textId="7AA3A032" w:rsidR="00692703" w:rsidRPr="00610162" w:rsidRDefault="008B1B93" w:rsidP="00913946">
            <w:pPr>
              <w:pStyle w:val="a7"/>
              <w:rPr>
                <w:noProof/>
                <w:color w:val="auto"/>
              </w:rPr>
            </w:pPr>
            <w:r>
              <w:rPr>
                <w:rFonts w:hint="eastAsia"/>
                <w:color w:val="auto"/>
              </w:rPr>
              <w:t>훈련</w:t>
            </w:r>
            <w:r w:rsidR="00C21AA0" w:rsidRPr="00610162">
              <w:rPr>
                <w:color w:val="auto"/>
              </w:rPr>
              <w:t xml:space="preserve"> </w:t>
            </w:r>
            <w:r w:rsidR="009A4988">
              <w:rPr>
                <w:rFonts w:hint="eastAsia"/>
                <w:color w:val="auto"/>
              </w:rPr>
              <w:t>기록</w:t>
            </w:r>
          </w:p>
          <w:p w14:paraId="2942080B" w14:textId="4B027476" w:rsidR="00692703" w:rsidRPr="00610162" w:rsidRDefault="00692703" w:rsidP="007C4C84">
            <w:pPr>
              <w:pStyle w:val="ab"/>
              <w:contextualSpacing w:val="0"/>
              <w:rPr>
                <w:noProof/>
                <w:color w:val="auto"/>
              </w:rPr>
            </w:pPr>
            <w:r w:rsidRPr="007C4C84">
              <w:rPr>
                <w:rFonts w:hint="eastAsia"/>
                <w:noProof/>
                <w:color w:val="1D824C" w:themeColor="accent1"/>
                <w:lang w:val="ko-KR" w:bidi="ko-KR"/>
              </w:rPr>
              <w:t xml:space="preserve">  </w:t>
            </w:r>
            <w:r w:rsidR="00C21AA0" w:rsidRPr="007C4C84">
              <w:rPr>
                <w:color w:val="1D824C" w:themeColor="accent1"/>
              </w:rPr>
              <w:t>최종 업데이트일: 2</w:t>
            </w:r>
            <w:r w:rsidR="009A4988" w:rsidRPr="007C4C84">
              <w:rPr>
                <w:color w:val="1D824C" w:themeColor="accent1"/>
              </w:rPr>
              <w:t>5</w:t>
            </w:r>
            <w:r w:rsidR="00C21AA0" w:rsidRPr="007C4C84">
              <w:rPr>
                <w:color w:val="1D824C" w:themeColor="accent1"/>
              </w:rPr>
              <w:t>.</w:t>
            </w:r>
            <w:r w:rsidR="009A4988" w:rsidRPr="007C4C84">
              <w:rPr>
                <w:color w:val="1D824C" w:themeColor="accent1"/>
              </w:rPr>
              <w:t>0</w:t>
            </w:r>
            <w:r w:rsidR="00217D54">
              <w:rPr>
                <w:color w:val="1D824C" w:themeColor="accent1"/>
              </w:rPr>
              <w:t>5</w:t>
            </w:r>
            <w:r w:rsidR="00C21AA0" w:rsidRPr="007C4C84">
              <w:rPr>
                <w:color w:val="1D824C" w:themeColor="accent1"/>
              </w:rPr>
              <w:t>.</w:t>
            </w:r>
            <w:r w:rsidR="00217D54">
              <w:rPr>
                <w:color w:val="1D824C" w:themeColor="accent1"/>
              </w:rPr>
              <w:t>0</w:t>
            </w:r>
            <w:r w:rsidR="00810CC9">
              <w:rPr>
                <w:color w:val="1D824C" w:themeColor="accent1"/>
              </w:rPr>
              <w:t>1</w:t>
            </w:r>
          </w:p>
        </w:tc>
      </w:tr>
      <w:tr w:rsidR="00C21AA0" w:rsidRPr="00610162" w14:paraId="6C333D0D" w14:textId="77777777" w:rsidTr="00692703">
        <w:tc>
          <w:tcPr>
            <w:tcW w:w="9360" w:type="dxa"/>
            <w:tcMar>
              <w:top w:w="432" w:type="dxa"/>
            </w:tcMar>
          </w:tcPr>
          <w:p w14:paraId="2E6823D4" w14:textId="1B1B49DA" w:rsidR="001755A8" w:rsidRPr="00610162" w:rsidRDefault="007F791E" w:rsidP="00913946">
            <w:pPr>
              <w:contextualSpacing w:val="0"/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 xml:space="preserve">기간 </w:t>
            </w:r>
            <w:r w:rsidRPr="00610162">
              <w:rPr>
                <w:noProof/>
                <w:color w:val="auto"/>
              </w:rPr>
              <w:t xml:space="preserve">: 24.10.16 ~ </w:t>
            </w:r>
            <w:r w:rsidRPr="00610162">
              <w:rPr>
                <w:rFonts w:hint="eastAsia"/>
                <w:noProof/>
                <w:color w:val="auto"/>
              </w:rPr>
              <w:t>무기한</w:t>
            </w:r>
          </w:p>
        </w:tc>
      </w:tr>
    </w:tbl>
    <w:p w14:paraId="04BA0F0B" w14:textId="44F3B946" w:rsidR="004E01EB" w:rsidRPr="00610162" w:rsidRDefault="00C21AA0" w:rsidP="004E01EB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t>학습 계획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9674"/>
      </w:tblGrid>
      <w:tr w:rsidR="00C21AA0" w:rsidRPr="00610162" w14:paraId="547D19FC" w14:textId="77777777" w:rsidTr="005E67C7">
        <w:tc>
          <w:tcPr>
            <w:tcW w:w="9674" w:type="dxa"/>
            <w:tcMar>
              <w:top w:w="216" w:type="dxa"/>
            </w:tcMar>
          </w:tcPr>
          <w:p w14:paraId="75448AEE" w14:textId="77777777" w:rsidR="008B1B93" w:rsidRPr="005C4CBC" w:rsidRDefault="00D41243" w:rsidP="009C425B">
            <w:pPr>
              <w:rPr>
                <w:b/>
                <w:bCs/>
                <w:noProof/>
                <w:color w:val="auto"/>
              </w:rPr>
            </w:pPr>
            <w:r w:rsidRPr="005C4CBC">
              <w:rPr>
                <w:rFonts w:hint="eastAsia"/>
                <w:b/>
                <w:bCs/>
                <w:noProof/>
                <w:color w:val="auto"/>
              </w:rPr>
              <w:t>웹</w:t>
            </w:r>
          </w:p>
          <w:p w14:paraId="27A42B72" w14:textId="6B26BA9C" w:rsidR="00D41243" w:rsidRPr="00D41243" w:rsidRDefault="00D41243" w:rsidP="00D41243">
            <w:pPr>
              <w:rPr>
                <w:noProof/>
                <w:color w:val="auto"/>
              </w:rPr>
            </w:pPr>
            <w:r w:rsidRPr="00D41243">
              <w:rPr>
                <w:noProof/>
                <w:color w:val="auto"/>
              </w:rPr>
              <w:t>Classic SQL Injection</w:t>
            </w:r>
          </w:p>
          <w:p w14:paraId="60236E1B" w14:textId="6459FC08" w:rsidR="00D41243" w:rsidRPr="00D41243" w:rsidRDefault="00D41243" w:rsidP="00D41243">
            <w:pPr>
              <w:rPr>
                <w:noProof/>
                <w:color w:val="auto"/>
              </w:rPr>
            </w:pPr>
            <w:r w:rsidRPr="00D41243">
              <w:rPr>
                <w:noProof/>
                <w:color w:val="auto"/>
              </w:rPr>
              <w:t>Error-based SQL Injection</w:t>
            </w:r>
          </w:p>
          <w:p w14:paraId="4A43FCC4" w14:textId="47D1EE9A" w:rsidR="00D41243" w:rsidRPr="00D41243" w:rsidRDefault="00D41243" w:rsidP="00D41243">
            <w:pPr>
              <w:rPr>
                <w:noProof/>
                <w:color w:val="auto"/>
              </w:rPr>
            </w:pPr>
            <w:r w:rsidRPr="00D41243">
              <w:rPr>
                <w:noProof/>
                <w:color w:val="auto"/>
              </w:rPr>
              <w:t>Blind SQL Injection</w:t>
            </w:r>
          </w:p>
          <w:p w14:paraId="50AEAF77" w14:textId="77777777" w:rsidR="00D41243" w:rsidRDefault="00D41243" w:rsidP="00D41243">
            <w:pPr>
              <w:rPr>
                <w:noProof/>
                <w:color w:val="auto"/>
              </w:rPr>
            </w:pPr>
            <w:r w:rsidRPr="00D41243">
              <w:rPr>
                <w:noProof/>
                <w:color w:val="auto"/>
              </w:rPr>
              <w:t>Time-based Blind SQLi</w:t>
            </w:r>
          </w:p>
          <w:p w14:paraId="7B4AFB54" w14:textId="42B263E2" w:rsidR="00D41243" w:rsidRDefault="00D41243" w:rsidP="00D41243">
            <w:pPr>
              <w:rPr>
                <w:rFonts w:hint="eastAsia"/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XSS</w:t>
            </w:r>
          </w:p>
          <w:p w14:paraId="2B4553DB" w14:textId="2E4BF440" w:rsidR="00D41243" w:rsidRDefault="00D41243" w:rsidP="009C425B">
            <w:pPr>
              <w:rPr>
                <w:rFonts w:hint="eastAsia"/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CSRF</w:t>
            </w:r>
          </w:p>
          <w:p w14:paraId="52CDF2A3" w14:textId="3B72E406" w:rsidR="00D41243" w:rsidRDefault="00D41243" w:rsidP="009C425B">
            <w:pPr>
              <w:rPr>
                <w:rFonts w:hint="eastAsia"/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FileUpload</w:t>
            </w:r>
          </w:p>
          <w:p w14:paraId="658A12F0" w14:textId="77777777" w:rsidR="00D41243" w:rsidRDefault="00D41243" w:rsidP="009C425B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FileDownload</w:t>
            </w:r>
          </w:p>
          <w:p w14:paraId="20C7DDCC" w14:textId="77777777" w:rsidR="00D41243" w:rsidRDefault="00D41243" w:rsidP="009C425B">
            <w:pPr>
              <w:rPr>
                <w:noProof/>
                <w:color w:val="auto"/>
              </w:rPr>
            </w:pPr>
            <w:r w:rsidRPr="00D41243">
              <w:rPr>
                <w:noProof/>
                <w:color w:val="auto"/>
              </w:rPr>
              <w:t>Open Redirect</w:t>
            </w:r>
          </w:p>
          <w:p w14:paraId="170BE130" w14:textId="735C22AC" w:rsidR="00D41243" w:rsidRDefault="00D41243" w:rsidP="009C425B">
            <w:pPr>
              <w:rPr>
                <w:noProof/>
                <w:color w:val="auto"/>
              </w:rPr>
            </w:pPr>
            <w:r w:rsidRPr="00D41243">
              <w:rPr>
                <w:noProof/>
                <w:color w:val="auto"/>
              </w:rPr>
              <w:t>Shellshock</w:t>
            </w:r>
          </w:p>
          <w:p w14:paraId="41032C79" w14:textId="53C1D1F3" w:rsidR="00D41243" w:rsidRDefault="00D41243" w:rsidP="009C425B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인증, 인가</w:t>
            </w:r>
          </w:p>
          <w:p w14:paraId="17D38331" w14:textId="70CD0454" w:rsidR="00D41243" w:rsidRDefault="00D41243" w:rsidP="009C425B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XXE</w:t>
            </w:r>
          </w:p>
          <w:p w14:paraId="24C17357" w14:textId="019AA3E5" w:rsidR="00D41243" w:rsidRDefault="00D41243" w:rsidP="009C425B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Oracle</w:t>
            </w:r>
          </w:p>
          <w:p w14:paraId="3120DAF8" w14:textId="2F2440A0" w:rsidR="00D41243" w:rsidRPr="00610162" w:rsidRDefault="00D41243" w:rsidP="009C425B">
            <w:pPr>
              <w:rPr>
                <w:rFonts w:hint="eastAsia"/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NOSQL</w:t>
            </w:r>
          </w:p>
        </w:tc>
      </w:tr>
      <w:tr w:rsidR="00D41243" w:rsidRPr="00610162" w14:paraId="6CD10439" w14:textId="77777777" w:rsidTr="005C4CBC">
        <w:trPr>
          <w:trHeight w:val="1202"/>
        </w:trPr>
        <w:tc>
          <w:tcPr>
            <w:tcW w:w="9674" w:type="dxa"/>
            <w:tcMar>
              <w:top w:w="216" w:type="dxa"/>
            </w:tcMar>
          </w:tcPr>
          <w:p w14:paraId="1E35CF9D" w14:textId="77777777" w:rsidR="00D41243" w:rsidRPr="005C4CBC" w:rsidRDefault="00D41243" w:rsidP="009C425B">
            <w:pPr>
              <w:rPr>
                <w:b/>
                <w:bCs/>
                <w:noProof/>
                <w:color w:val="auto"/>
              </w:rPr>
            </w:pPr>
            <w:r w:rsidRPr="005C4CBC">
              <w:rPr>
                <w:rFonts w:hint="eastAsia"/>
                <w:b/>
                <w:bCs/>
                <w:noProof/>
                <w:color w:val="auto"/>
              </w:rPr>
              <w:t>안드로이드</w:t>
            </w:r>
          </w:p>
          <w:p w14:paraId="56FB11E0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루팅/탈옥 탐지 우회 여부</w:t>
            </w:r>
          </w:p>
          <w:p w14:paraId="78E9B5BC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디버깅 차단 미흡 여부</w:t>
            </w:r>
          </w:p>
          <w:p w14:paraId="38EDD4B3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앱 리패키징/위변조 방어 여부</w:t>
            </w:r>
          </w:p>
          <w:p w14:paraId="1705A3FB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하드코딩된 민감 정보 존재 여부</w:t>
            </w:r>
          </w:p>
          <w:p w14:paraId="4E709C90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민감 데이터 평문 저장 여부</w:t>
            </w:r>
          </w:p>
          <w:p w14:paraId="51332BFC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로그에 민감 정보 출력 여부</w:t>
            </w:r>
          </w:p>
          <w:p w14:paraId="4BB2C69F" w14:textId="60185355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백업 허용 설정 여부</w:t>
            </w:r>
          </w:p>
          <w:p w14:paraId="247A935C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인증서 검증 미흡</w:t>
            </w:r>
          </w:p>
          <w:p w14:paraId="0D7402D9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SSL Pinning 미적용 및 우회 가능 여부</w:t>
            </w:r>
          </w:p>
          <w:p w14:paraId="369DEAD1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HTTP/평문 통신 사용 여부</w:t>
            </w:r>
          </w:p>
          <w:p w14:paraId="63461F4D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인증·인가 로직 우회 가능 여부</w:t>
            </w:r>
          </w:p>
          <w:p w14:paraId="142BC2D6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안전하지 않은 WebView 설정</w:t>
            </w:r>
          </w:p>
          <w:p w14:paraId="0650C94C" w14:textId="0B4F640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외부 스토리지에 민감 정보 저장 여부</w:t>
            </w:r>
          </w:p>
          <w:p w14:paraId="64472992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Intent, Deeplink 취약점</w:t>
            </w:r>
          </w:p>
          <w:p w14:paraId="2041CC2E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라이브러리 보안 취약점</w:t>
            </w:r>
          </w:p>
          <w:p w14:paraId="1742D48F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세션 토큰·쿠키 예측 가능성 및 만료 처리 여부</w:t>
            </w:r>
          </w:p>
          <w:p w14:paraId="1912B263" w14:textId="3B979835" w:rsidR="005C4CBC" w:rsidRPr="005C4CBC" w:rsidRDefault="005C4CBC" w:rsidP="005C4CBC">
            <w:pPr>
              <w:rPr>
                <w:rFonts w:hint="eastAsia"/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lastRenderedPageBreak/>
              <w:t>JWT 토큰 위변조 가능성</w:t>
            </w:r>
          </w:p>
          <w:p w14:paraId="7D524C77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암호화 알고리즘 안전성</w:t>
            </w:r>
          </w:p>
          <w:p w14:paraId="7FBD10D5" w14:textId="77777777" w:rsidR="005C4CBC" w:rsidRPr="005C4CBC" w:rsidRDefault="005C4CBC" w:rsidP="005C4CBC">
            <w:pPr>
              <w:rPr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안전하지 않은 난수 생성 사용 여부</w:t>
            </w:r>
          </w:p>
          <w:p w14:paraId="7EE9DD05" w14:textId="7C77A703" w:rsidR="00D41243" w:rsidRPr="005C4CBC" w:rsidRDefault="005C4CBC" w:rsidP="005C4CBC">
            <w:pPr>
              <w:rPr>
                <w:rFonts w:hint="eastAsia"/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바이오메트릭 인증 우회 가능 여부</w:t>
            </w:r>
          </w:p>
        </w:tc>
      </w:tr>
      <w:tr w:rsidR="00D41243" w:rsidRPr="00610162" w14:paraId="6CFD0514" w14:textId="77777777" w:rsidTr="005E67C7">
        <w:tc>
          <w:tcPr>
            <w:tcW w:w="9674" w:type="dxa"/>
            <w:tcMar>
              <w:top w:w="216" w:type="dxa"/>
            </w:tcMar>
          </w:tcPr>
          <w:p w14:paraId="2F89B575" w14:textId="77777777" w:rsidR="00D41243" w:rsidRPr="00610162" w:rsidRDefault="00D41243" w:rsidP="00D41243">
            <w:pPr>
              <w:pStyle w:val="31"/>
              <w:contextualSpacing w:val="0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lastRenderedPageBreak/>
              <w:t>추후 계획</w:t>
            </w:r>
          </w:p>
          <w:p w14:paraId="7EEBAA19" w14:textId="4BD071CA" w:rsidR="00D41243" w:rsidRDefault="00D41243" w:rsidP="005C4CBC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I</w:t>
            </w:r>
            <w:r w:rsidRPr="00610162">
              <w:rPr>
                <w:noProof/>
                <w:color w:val="auto"/>
              </w:rPr>
              <w:t xml:space="preserve">OS </w:t>
            </w:r>
            <w:r w:rsidRPr="00610162">
              <w:rPr>
                <w:rFonts w:hint="eastAsia"/>
                <w:noProof/>
                <w:color w:val="auto"/>
              </w:rPr>
              <w:t>해킹</w:t>
            </w:r>
          </w:p>
          <w:p w14:paraId="2FA937BD" w14:textId="28615AC5" w:rsidR="005C4CBC" w:rsidRPr="00610162" w:rsidRDefault="005C4CBC" w:rsidP="005C4CBC">
            <w:pPr>
              <w:rPr>
                <w:rFonts w:hint="eastAsia"/>
                <w:noProof/>
                <w:color w:val="auto"/>
              </w:rPr>
            </w:pPr>
            <w:r w:rsidRPr="005C4CBC">
              <w:rPr>
                <w:noProof/>
                <w:color w:val="auto"/>
              </w:rPr>
              <w:t>AWS Certified Cloud Practitioner</w:t>
            </w:r>
            <w:r>
              <w:rPr>
                <w:rFonts w:hint="eastAsia"/>
                <w:noProof/>
                <w:color w:val="auto"/>
              </w:rPr>
              <w:t xml:space="preserve"> 53점 불합</w:t>
            </w:r>
          </w:p>
          <w:p w14:paraId="31E96DBB" w14:textId="2F650503" w:rsidR="00D41243" w:rsidRDefault="00D41243" w:rsidP="00D41243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 xml:space="preserve">AWS Certified Solutions Architect  </w:t>
            </w:r>
            <w:r>
              <w:rPr>
                <w:noProof/>
                <w:color w:val="auto"/>
              </w:rPr>
              <w:t>63</w:t>
            </w:r>
            <w:r>
              <w:rPr>
                <w:rFonts w:hint="eastAsia"/>
                <w:noProof/>
                <w:color w:val="auto"/>
              </w:rPr>
              <w:t>점 불합</w:t>
            </w:r>
          </w:p>
          <w:p w14:paraId="04CA7E4D" w14:textId="2B9C88AF" w:rsidR="00CE4853" w:rsidRDefault="00CE4853" w:rsidP="00D41243">
            <w:pPr>
              <w:rPr>
                <w:rFonts w:hint="eastAsia"/>
                <w:noProof/>
                <w:color w:val="auto"/>
              </w:rPr>
            </w:pPr>
            <w:r w:rsidRPr="00CE4853">
              <w:rPr>
                <w:rFonts w:hint="eastAsia"/>
                <w:noProof/>
                <w:color w:val="auto"/>
              </w:rPr>
              <w:t>AWS Certified Security</w:t>
            </w:r>
            <w:r>
              <w:rPr>
                <w:rFonts w:hint="eastAsia"/>
                <w:noProof/>
                <w:color w:val="auto"/>
              </w:rPr>
              <w:t xml:space="preserve"> 2027</w:t>
            </w:r>
          </w:p>
          <w:p w14:paraId="63236118" w14:textId="4207A940" w:rsidR="00D41243" w:rsidRDefault="00D41243" w:rsidP="00D41243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정보보안산업기사 필기 합,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rFonts w:hint="eastAsia"/>
                <w:noProof/>
                <w:color w:val="auto"/>
              </w:rPr>
              <w:t xml:space="preserve">실기 </w:t>
            </w:r>
            <w:r w:rsidR="005C4CBC">
              <w:rPr>
                <w:rFonts w:hint="eastAsia"/>
                <w:noProof/>
                <w:color w:val="auto"/>
              </w:rPr>
              <w:t xml:space="preserve">43점 </w:t>
            </w:r>
            <w:r>
              <w:rPr>
                <w:rFonts w:hint="eastAsia"/>
                <w:noProof/>
                <w:color w:val="auto"/>
              </w:rPr>
              <w:t>불합</w:t>
            </w:r>
            <w:r w:rsidR="005C4CBC">
              <w:rPr>
                <w:rFonts w:hint="eastAsia"/>
                <w:noProof/>
                <w:color w:val="auto"/>
              </w:rPr>
              <w:t>*2</w:t>
            </w:r>
          </w:p>
          <w:p w14:paraId="3D0B2836" w14:textId="46668D36" w:rsidR="005C4CBC" w:rsidRDefault="005C4CBC" w:rsidP="00D41243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정보보안기사 필기 9/30</w:t>
            </w:r>
          </w:p>
          <w:p w14:paraId="3C404622" w14:textId="6762606E" w:rsidR="005C4CBC" w:rsidRDefault="005C4CBC" w:rsidP="00D41243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정보처리기사 2026</w:t>
            </w:r>
          </w:p>
          <w:p w14:paraId="74E66917" w14:textId="688E11B7" w:rsidR="005C4CBC" w:rsidRDefault="005C4CBC" w:rsidP="00D41243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개인정보보호사(PIP) 5</w:t>
            </w:r>
            <w:r>
              <w:rPr>
                <w:rFonts w:hint="eastAsia"/>
                <w:noProof/>
                <w:color w:val="auto"/>
              </w:rPr>
              <w:t>2</w:t>
            </w:r>
            <w:r>
              <w:rPr>
                <w:rFonts w:hint="eastAsia"/>
                <w:noProof/>
                <w:color w:val="auto"/>
              </w:rPr>
              <w:t>점 불합</w:t>
            </w:r>
          </w:p>
          <w:p w14:paraId="19021D4C" w14:textId="57480768" w:rsidR="005C4CBC" w:rsidRDefault="005C4CBC" w:rsidP="00D41243">
            <w:pPr>
              <w:rPr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개인정보관리사(CPPG) 2026</w:t>
            </w:r>
          </w:p>
          <w:p w14:paraId="6ABCEE42" w14:textId="23414743" w:rsidR="005C4CBC" w:rsidRPr="005C4CBC" w:rsidRDefault="005C4CBC" w:rsidP="00D41243">
            <w:pPr>
              <w:rPr>
                <w:rFonts w:hint="eastAsia"/>
                <w:noProof/>
                <w:color w:val="auto"/>
              </w:rPr>
            </w:pPr>
            <w:r>
              <w:rPr>
                <w:rFonts w:hint="eastAsia"/>
                <w:noProof/>
                <w:color w:val="auto"/>
              </w:rPr>
              <w:t>디지털 포렌식 2급 2026</w:t>
            </w:r>
          </w:p>
          <w:p w14:paraId="37A7D8E3" w14:textId="77777777" w:rsidR="00D41243" w:rsidRDefault="00D41243" w:rsidP="00D41243">
            <w:pPr>
              <w:rPr>
                <w:noProof/>
                <w:color w:val="auto"/>
              </w:rPr>
            </w:pPr>
            <w:r w:rsidRPr="00610162">
              <w:rPr>
                <w:noProof/>
                <w:color w:val="auto"/>
              </w:rPr>
              <w:t>Wireshark</w:t>
            </w:r>
            <w:r>
              <w:rPr>
                <w:noProof/>
                <w:color w:val="auto"/>
              </w:rPr>
              <w:t xml:space="preserve">, </w:t>
            </w:r>
            <w:r w:rsidRPr="00610162">
              <w:rPr>
                <w:rFonts w:hint="eastAsia"/>
                <w:noProof/>
                <w:color w:val="auto"/>
              </w:rPr>
              <w:t>리버싱</w:t>
            </w:r>
          </w:p>
          <w:p w14:paraId="27B1D9CB" w14:textId="3D384765" w:rsidR="00D41243" w:rsidRPr="00D41243" w:rsidRDefault="00D41243" w:rsidP="00D41243">
            <w:pPr>
              <w:pStyle w:val="31"/>
              <w:rPr>
                <w:rFonts w:hint="eastAsia"/>
                <w:b w:val="0"/>
                <w:bCs/>
                <w:noProof/>
                <w:color w:val="auto"/>
                <w:szCs w:val="22"/>
              </w:rPr>
            </w:pPr>
            <w:r w:rsidRPr="00D41243">
              <w:rPr>
                <w:rFonts w:hint="eastAsia"/>
                <w:b w:val="0"/>
                <w:bCs/>
                <w:noProof/>
                <w:color w:val="auto"/>
              </w:rPr>
              <w:t>M</w:t>
            </w:r>
            <w:r w:rsidRPr="00D41243">
              <w:rPr>
                <w:b w:val="0"/>
                <w:bCs/>
                <w:noProof/>
                <w:color w:val="auto"/>
              </w:rPr>
              <w:t>SF</w:t>
            </w:r>
          </w:p>
        </w:tc>
      </w:tr>
    </w:tbl>
    <w:p w14:paraId="33F98B6B" w14:textId="076664B6" w:rsidR="008B1B93" w:rsidRDefault="008B1B93" w:rsidP="008B1B93">
      <w:pPr>
        <w:rPr>
          <w:noProof/>
        </w:rPr>
      </w:pPr>
    </w:p>
    <w:p w14:paraId="2856C906" w14:textId="246ABD01" w:rsidR="008B1B93" w:rsidRDefault="000C7130" w:rsidP="000C7130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5E5AB3BC" w14:textId="72D8054C" w:rsidR="00DA59AA" w:rsidRPr="00610162" w:rsidRDefault="00D862F2" w:rsidP="0097790C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lastRenderedPageBreak/>
        <w:t>참고 자료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9674"/>
      </w:tblGrid>
      <w:tr w:rsidR="00C21AA0" w:rsidRPr="00610162" w14:paraId="6354EB2A" w14:textId="77777777" w:rsidTr="00D66A52">
        <w:tc>
          <w:tcPr>
            <w:tcW w:w="9355" w:type="dxa"/>
          </w:tcPr>
          <w:p w14:paraId="58AE0F4F" w14:textId="6BC2F537" w:rsidR="001D0BF1" w:rsidRPr="00610162" w:rsidRDefault="00D862F2" w:rsidP="001D0BF1">
            <w:pPr>
              <w:pStyle w:val="31"/>
              <w:contextualSpacing w:val="0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caps w:val="0"/>
                <w:noProof/>
                <w:color w:val="auto"/>
              </w:rPr>
              <w:t>N</w:t>
            </w:r>
            <w:r w:rsidRPr="00610162">
              <w:rPr>
                <w:caps w:val="0"/>
                <w:noProof/>
                <w:color w:val="auto"/>
              </w:rPr>
              <w:t>ormaltic</w:t>
            </w:r>
            <w:r w:rsidRPr="00610162">
              <w:rPr>
                <w:noProof/>
                <w:color w:val="auto"/>
              </w:rPr>
              <w:t xml:space="preserve"> </w:t>
            </w:r>
            <w:r w:rsidRPr="00610162">
              <w:rPr>
                <w:rFonts w:hint="eastAsia"/>
                <w:noProof/>
                <w:color w:val="auto"/>
              </w:rPr>
              <w:t>모의해킹 스터디</w:t>
            </w:r>
          </w:p>
          <w:p w14:paraId="7046B32E" w14:textId="2E6CFD35" w:rsidR="007538DC" w:rsidRPr="00610162" w:rsidRDefault="00D862F2" w:rsidP="007538DC">
            <w:pPr>
              <w:contextualSpacing w:val="0"/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웹 해킹 c</w:t>
            </w:r>
            <w:r w:rsidRPr="00610162">
              <w:rPr>
                <w:noProof/>
                <w:color w:val="auto"/>
              </w:rPr>
              <w:t>tf</w:t>
            </w:r>
            <w:r w:rsidRPr="00610162">
              <w:rPr>
                <w:rFonts w:hint="eastAsia"/>
                <w:noProof/>
                <w:color w:val="auto"/>
              </w:rPr>
              <w:t>실습</w:t>
            </w:r>
          </w:p>
        </w:tc>
      </w:tr>
      <w:tr w:rsidR="00C5201F" w:rsidRPr="00610162" w14:paraId="24CC37B5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39D9553A" w14:textId="77777777" w:rsidR="00C5201F" w:rsidRPr="00610162" w:rsidRDefault="00C5201F" w:rsidP="00C5201F">
            <w:pPr>
              <w:pStyle w:val="31"/>
              <w:contextualSpacing w:val="0"/>
              <w:rPr>
                <w:noProof/>
                <w:color w:val="auto"/>
                <w:szCs w:val="22"/>
              </w:rPr>
            </w:pPr>
            <w:r w:rsidRPr="00610162">
              <w:rPr>
                <w:rFonts w:hint="eastAsia"/>
                <w:noProof/>
                <w:color w:val="auto"/>
                <w:szCs w:val="22"/>
              </w:rPr>
              <w:t xml:space="preserve">안드로이드 모바일 앱 모의해킹 </w:t>
            </w:r>
            <w:r w:rsidRPr="00610162">
              <w:rPr>
                <w:noProof/>
                <w:color w:val="auto"/>
                <w:szCs w:val="22"/>
              </w:rPr>
              <w:t>(</w:t>
            </w:r>
            <w:r w:rsidRPr="00610162">
              <w:rPr>
                <w:rFonts w:hint="eastAsia"/>
                <w:noProof/>
                <w:color w:val="auto"/>
                <w:szCs w:val="22"/>
              </w:rPr>
              <w:t>서적)</w:t>
            </w:r>
          </w:p>
          <w:p w14:paraId="434AB9F1" w14:textId="0C711EBB" w:rsidR="00C5201F" w:rsidRPr="00C5201F" w:rsidRDefault="00C5201F" w:rsidP="00C5201F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가상 뱅킹 앱 인시큐어뱅크를 활용</w:t>
            </w:r>
          </w:p>
        </w:tc>
      </w:tr>
      <w:tr w:rsidR="00C21AA0" w:rsidRPr="00610162" w14:paraId="06D7F541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2E199940" w14:textId="77777777" w:rsidR="00C5201F" w:rsidRPr="00C5201F" w:rsidRDefault="00C5201F" w:rsidP="00C5201F">
            <w:pPr>
              <w:rPr>
                <w:b/>
                <w:bCs/>
                <w:noProof/>
                <w:color w:val="auto"/>
              </w:rPr>
            </w:pPr>
            <w:r w:rsidRPr="00C5201F">
              <w:rPr>
                <w:rFonts w:hint="eastAsia"/>
                <w:b/>
                <w:bCs/>
                <w:noProof/>
                <w:color w:val="auto"/>
              </w:rPr>
              <w:t>R</w:t>
            </w:r>
            <w:r w:rsidRPr="00C5201F">
              <w:rPr>
                <w:b/>
                <w:bCs/>
                <w:noProof/>
                <w:color w:val="auto"/>
              </w:rPr>
              <w:t>eal-World Bug Hunting (</w:t>
            </w:r>
            <w:r w:rsidRPr="00C5201F">
              <w:rPr>
                <w:rFonts w:hint="eastAsia"/>
                <w:b/>
                <w:bCs/>
                <w:noProof/>
                <w:color w:val="auto"/>
              </w:rPr>
              <w:t>서적)</w:t>
            </w:r>
          </w:p>
          <w:p w14:paraId="564DEF08" w14:textId="0AB93E89" w:rsidR="00D862F2" w:rsidRPr="00610162" w:rsidRDefault="00D862F2" w:rsidP="00F61DF9">
            <w:pPr>
              <w:rPr>
                <w:noProof/>
                <w:color w:val="auto"/>
              </w:rPr>
            </w:pPr>
            <w:r w:rsidRPr="00610162">
              <w:rPr>
                <w:rFonts w:hint="eastAsia"/>
                <w:noProof/>
                <w:color w:val="auto"/>
              </w:rPr>
              <w:t>웹 해킹 실무 가이드.</w:t>
            </w:r>
          </w:p>
        </w:tc>
      </w:tr>
      <w:tr w:rsidR="00C5201F" w:rsidRPr="00610162" w14:paraId="62C2A620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5426E3AB" w14:textId="77777777" w:rsidR="009C425B" w:rsidRDefault="009C425B" w:rsidP="00C5201F">
            <w:pPr>
              <w:rPr>
                <w:b/>
                <w:bCs/>
                <w:noProof/>
                <w:color w:val="auto"/>
              </w:rPr>
            </w:pPr>
            <w:r>
              <w:rPr>
                <w:rFonts w:hint="eastAsia"/>
                <w:b/>
                <w:bCs/>
                <w:noProof/>
                <w:color w:val="auto"/>
              </w:rPr>
              <w:t>M</w:t>
            </w:r>
            <w:r>
              <w:rPr>
                <w:b/>
                <w:bCs/>
                <w:noProof/>
                <w:color w:val="auto"/>
              </w:rPr>
              <w:t>astering iOS Penetration Testing</w:t>
            </w:r>
            <w:r>
              <w:rPr>
                <w:rFonts w:hint="eastAsia"/>
                <w:b/>
                <w:bCs/>
                <w:noProof/>
                <w:color w:val="auto"/>
              </w:rPr>
              <w:t xml:space="preserve"> </w:t>
            </w:r>
            <w:r>
              <w:rPr>
                <w:b/>
                <w:bCs/>
                <w:noProof/>
                <w:color w:val="auto"/>
              </w:rPr>
              <w:t>(</w:t>
            </w:r>
            <w:r>
              <w:rPr>
                <w:rFonts w:hint="eastAsia"/>
                <w:b/>
                <w:bCs/>
                <w:noProof/>
                <w:color w:val="auto"/>
              </w:rPr>
              <w:t>서적)</w:t>
            </w:r>
          </w:p>
          <w:p w14:paraId="2E8FEEA3" w14:textId="5F75DCC7" w:rsidR="009C425B" w:rsidRPr="009C425B" w:rsidRDefault="009C425B" w:rsidP="00C5201F">
            <w:pPr>
              <w:rPr>
                <w:noProof/>
                <w:color w:val="auto"/>
              </w:rPr>
            </w:pPr>
            <w:r w:rsidRPr="009C425B">
              <w:rPr>
                <w:rFonts w:hint="eastAsia"/>
                <w:noProof/>
                <w:color w:val="auto"/>
              </w:rPr>
              <w:t>A</w:t>
            </w:r>
            <w:r w:rsidRPr="009C425B">
              <w:rPr>
                <w:noProof/>
                <w:color w:val="auto"/>
              </w:rPr>
              <w:t xml:space="preserve"> Comprehensive Guide</w:t>
            </w:r>
          </w:p>
        </w:tc>
      </w:tr>
      <w:tr w:rsidR="00E04C6C" w:rsidRPr="00610162" w14:paraId="0C229B6E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4F5DE012" w14:textId="57B815FB" w:rsidR="00E04C6C" w:rsidRDefault="00E04C6C" w:rsidP="00C5201F">
            <w:pPr>
              <w:rPr>
                <w:b/>
                <w:bCs/>
                <w:noProof/>
                <w:color w:val="auto"/>
              </w:rPr>
            </w:pPr>
            <w:r w:rsidRPr="00E04C6C">
              <w:rPr>
                <w:rFonts w:hint="eastAsia"/>
                <w:b/>
                <w:bCs/>
                <w:noProof/>
                <w:color w:val="auto"/>
              </w:rPr>
              <w:t>메타스플로잇</w:t>
            </w:r>
            <w:r w:rsidRPr="00E04C6C">
              <w:rPr>
                <w:b/>
                <w:bCs/>
                <w:noProof/>
                <w:color w:val="auto"/>
              </w:rPr>
              <w:t>(Metasploit) 활용한 취약점 분석</w:t>
            </w:r>
            <w:r>
              <w:rPr>
                <w:rFonts w:hint="eastAsia"/>
                <w:b/>
                <w:bCs/>
                <w:noProof/>
                <w:color w:val="auto"/>
              </w:rPr>
              <w:t xml:space="preserve"> </w:t>
            </w:r>
            <w:r w:rsidRPr="00E04C6C">
              <w:rPr>
                <w:b/>
                <w:bCs/>
                <w:noProof/>
                <w:color w:val="auto"/>
              </w:rPr>
              <w:t>(초중급과정)</w:t>
            </w:r>
          </w:p>
          <w:p w14:paraId="3215DF41" w14:textId="37AB5FB9" w:rsidR="00DE66C1" w:rsidRPr="00E04C6C" w:rsidRDefault="00E04C6C" w:rsidP="00C5201F">
            <w:pPr>
              <w:rPr>
                <w:noProof/>
                <w:color w:val="auto"/>
              </w:rPr>
            </w:pPr>
            <w:r w:rsidRPr="00E04C6C">
              <w:rPr>
                <w:rFonts w:hint="eastAsia"/>
                <w:noProof/>
                <w:color w:val="auto"/>
              </w:rPr>
              <w:t>업무에</w:t>
            </w:r>
            <w:r w:rsidRPr="00E04C6C">
              <w:rPr>
                <w:noProof/>
                <w:color w:val="auto"/>
              </w:rPr>
              <w:t xml:space="preserve"> 활용하는 취약점 분석 프레임워크</w:t>
            </w:r>
            <w:r>
              <w:rPr>
                <w:rFonts w:hint="eastAsia"/>
                <w:noProof/>
                <w:color w:val="auto"/>
              </w:rPr>
              <w:t xml:space="preserve"> 인터넷 강의</w:t>
            </w:r>
          </w:p>
        </w:tc>
      </w:tr>
      <w:tr w:rsidR="00DE66C1" w:rsidRPr="00610162" w14:paraId="4B2326DE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0631908D" w14:textId="77777777" w:rsidR="00DE66C1" w:rsidRDefault="00DE66C1" w:rsidP="00C5201F">
            <w:pPr>
              <w:rPr>
                <w:b/>
                <w:bCs/>
                <w:noProof/>
                <w:color w:val="auto"/>
              </w:rPr>
            </w:pPr>
            <w:r w:rsidRPr="00DE66C1">
              <w:rPr>
                <w:rFonts w:hint="eastAsia"/>
                <w:b/>
                <w:bCs/>
                <w:noProof/>
                <w:color w:val="auto"/>
              </w:rPr>
              <w:t>프리다</w:t>
            </w:r>
            <w:r w:rsidRPr="00DE66C1">
              <w:rPr>
                <w:b/>
                <w:bCs/>
                <w:noProof/>
                <w:color w:val="auto"/>
              </w:rPr>
              <w:t>(Frida)를 이용한 안드로이드 앱 모의해킹</w:t>
            </w:r>
          </w:p>
          <w:p w14:paraId="19040AE8" w14:textId="7C817F37" w:rsidR="00DE66C1" w:rsidRPr="00DE66C1" w:rsidRDefault="00DE66C1" w:rsidP="00C5201F">
            <w:pPr>
              <w:rPr>
                <w:noProof/>
                <w:color w:val="auto"/>
              </w:rPr>
            </w:pPr>
            <w:r w:rsidRPr="00DE66C1">
              <w:rPr>
                <w:rFonts w:hint="eastAsia"/>
                <w:noProof/>
                <w:color w:val="auto"/>
              </w:rPr>
              <w:t>모의해킹</w:t>
            </w:r>
            <w:r w:rsidRPr="00DE66C1">
              <w:rPr>
                <w:noProof/>
                <w:color w:val="auto"/>
              </w:rPr>
              <w:t xml:space="preserve"> 실무에서 활용되고 있는 프리다 (Frida)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rFonts w:hint="eastAsia"/>
                <w:noProof/>
                <w:color w:val="auto"/>
              </w:rPr>
              <w:t>인터넷 강의</w:t>
            </w:r>
          </w:p>
        </w:tc>
      </w:tr>
      <w:tr w:rsidR="00CE4853" w:rsidRPr="00610162" w14:paraId="59288315" w14:textId="77777777" w:rsidTr="00D862F2">
        <w:trPr>
          <w:trHeight w:val="14"/>
        </w:trPr>
        <w:tc>
          <w:tcPr>
            <w:tcW w:w="9355" w:type="dxa"/>
            <w:tcMar>
              <w:top w:w="216" w:type="dxa"/>
            </w:tcMar>
          </w:tcPr>
          <w:p w14:paraId="09FBDE75" w14:textId="77777777" w:rsidR="00CE4853" w:rsidRDefault="00CE4853" w:rsidP="00C5201F">
            <w:pPr>
              <w:rPr>
                <w:b/>
                <w:bCs/>
                <w:noProof/>
                <w:color w:val="auto"/>
              </w:rPr>
            </w:pPr>
            <w:r>
              <w:rPr>
                <w:rFonts w:hint="eastAsia"/>
                <w:b/>
                <w:bCs/>
                <w:noProof/>
                <w:color w:val="auto"/>
              </w:rPr>
              <w:t>InsecureShop 앱</w:t>
            </w:r>
          </w:p>
          <w:p w14:paraId="55135E76" w14:textId="007762C7" w:rsidR="00CE4853" w:rsidRDefault="00CE4853" w:rsidP="00C5201F">
            <w:pPr>
              <w:rPr>
                <w:rFonts w:hint="eastAsia"/>
                <w:noProof/>
                <w:color w:val="auto"/>
              </w:rPr>
            </w:pPr>
            <w:r w:rsidRPr="00CE4853">
              <w:rPr>
                <w:noProof/>
                <w:color w:val="auto"/>
              </w:rPr>
              <w:t xml:space="preserve">의도적으로 취약하게 설계된 안드로이드 </w:t>
            </w:r>
            <w:r>
              <w:rPr>
                <w:rFonts w:hint="eastAsia"/>
                <w:noProof/>
                <w:color w:val="auto"/>
              </w:rPr>
              <w:t>앱</w:t>
            </w:r>
          </w:p>
          <w:p w14:paraId="0A9D8CA0" w14:textId="1984A164" w:rsidR="00CE4853" w:rsidRPr="00CE4853" w:rsidRDefault="009C3A73" w:rsidP="00C5201F">
            <w:pPr>
              <w:rPr>
                <w:rFonts w:hint="eastAsia"/>
                <w:noProof/>
                <w:color w:val="auto"/>
              </w:rPr>
            </w:pPr>
            <w:hyperlink r:id="rId8" w:history="1">
              <w:r w:rsidRPr="009C3A73">
                <w:rPr>
                  <w:rStyle w:val="affc"/>
                  <w:rFonts w:hint="eastAsia"/>
                  <w:noProof/>
                </w:rPr>
                <w:t>InsecureShop</w:t>
              </w:r>
            </w:hyperlink>
          </w:p>
        </w:tc>
      </w:tr>
    </w:tbl>
    <w:p w14:paraId="7784226C" w14:textId="34687701" w:rsidR="000C7130" w:rsidRDefault="000C7130" w:rsidP="008B1B93">
      <w:pPr>
        <w:rPr>
          <w:noProof/>
        </w:rPr>
      </w:pPr>
    </w:p>
    <w:p w14:paraId="26AA264D" w14:textId="77777777" w:rsidR="000C7130" w:rsidRDefault="000C7130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25E86EF2" w14:textId="2A099F21" w:rsidR="00486277" w:rsidRPr="00610162" w:rsidRDefault="003E6BD6" w:rsidP="00486277">
      <w:pPr>
        <w:pStyle w:val="1"/>
        <w:rPr>
          <w:noProof/>
          <w:color w:val="auto"/>
        </w:rPr>
      </w:pPr>
      <w:r w:rsidRPr="00610162">
        <w:rPr>
          <w:rFonts w:hint="eastAsia"/>
          <w:noProof/>
          <w:color w:val="auto"/>
        </w:rPr>
        <w:lastRenderedPageBreak/>
        <w:t>학습 기록</w:t>
      </w:r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1219"/>
        <w:gridCol w:w="1685"/>
        <w:gridCol w:w="6832"/>
      </w:tblGrid>
      <w:tr w:rsidR="00C5201F" w:rsidRPr="00610162" w14:paraId="72647FBB" w14:textId="77777777" w:rsidTr="000C7130">
        <w:trPr>
          <w:trHeight w:val="150"/>
          <w:tblHeader/>
        </w:trPr>
        <w:tc>
          <w:tcPr>
            <w:tcW w:w="1219" w:type="dxa"/>
            <w:tcBorders>
              <w:bottom w:val="double" w:sz="4" w:space="0" w:color="auto"/>
            </w:tcBorders>
          </w:tcPr>
          <w:p w14:paraId="225A434F" w14:textId="79C4837E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분류</w:t>
            </w:r>
          </w:p>
        </w:tc>
        <w:tc>
          <w:tcPr>
            <w:tcW w:w="1685" w:type="dxa"/>
            <w:tcBorders>
              <w:bottom w:val="double" w:sz="4" w:space="0" w:color="auto"/>
            </w:tcBorders>
          </w:tcPr>
          <w:p w14:paraId="7BD4E2F8" w14:textId="4E18B886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날짜</w:t>
            </w:r>
          </w:p>
        </w:tc>
        <w:tc>
          <w:tcPr>
            <w:tcW w:w="6832" w:type="dxa"/>
            <w:tcBorders>
              <w:bottom w:val="double" w:sz="4" w:space="0" w:color="auto"/>
            </w:tcBorders>
          </w:tcPr>
          <w:p w14:paraId="311449EB" w14:textId="1F806168" w:rsidR="00C5201F" w:rsidRPr="00DE66C1" w:rsidRDefault="00C5201F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내용</w:t>
            </w:r>
            <w:r w:rsidR="00E02F2F" w:rsidRPr="00DE66C1">
              <w:rPr>
                <w:rFonts w:hint="eastAsia"/>
                <w:color w:val="auto"/>
                <w:sz w:val="20"/>
                <w:szCs w:val="20"/>
              </w:rPr>
              <w:t xml:space="preserve"> </w:t>
            </w:r>
            <w:r w:rsidR="00E02F2F" w:rsidRPr="00DE66C1">
              <w:rPr>
                <w:color w:val="auto"/>
                <w:sz w:val="20"/>
                <w:szCs w:val="20"/>
              </w:rPr>
              <w:t>(</w:t>
            </w:r>
            <w:r w:rsidR="00E02F2F" w:rsidRPr="00DE66C1">
              <w:rPr>
                <w:rFonts w:hint="eastAsia"/>
                <w:color w:val="auto"/>
                <w:sz w:val="20"/>
                <w:szCs w:val="20"/>
              </w:rPr>
              <w:t>링크)</w:t>
            </w:r>
          </w:p>
        </w:tc>
      </w:tr>
      <w:tr w:rsidR="003E6BD6" w:rsidRPr="00610162" w14:paraId="24C45602" w14:textId="77777777" w:rsidTr="006F2F56">
        <w:trPr>
          <w:trHeight w:val="150"/>
        </w:trPr>
        <w:tc>
          <w:tcPr>
            <w:tcW w:w="1219" w:type="dxa"/>
            <w:tcBorders>
              <w:top w:val="double" w:sz="4" w:space="0" w:color="auto"/>
            </w:tcBorders>
          </w:tcPr>
          <w:p w14:paraId="7FE1D8A4" w14:textId="3C5F66F3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  <w:tcBorders>
              <w:top w:val="double" w:sz="4" w:space="0" w:color="auto"/>
            </w:tcBorders>
          </w:tcPr>
          <w:p w14:paraId="1CD4AB4F" w14:textId="0196DA82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2024. 10. 16.</w:t>
            </w:r>
          </w:p>
        </w:tc>
        <w:tc>
          <w:tcPr>
            <w:tcW w:w="6832" w:type="dxa"/>
            <w:tcBorders>
              <w:top w:val="double" w:sz="4" w:space="0" w:color="auto"/>
            </w:tcBorders>
          </w:tcPr>
          <w:p w14:paraId="302CBC87" w14:textId="5D50EEA3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Bitnami를 이용한 AMI 웹사이트 구축</w:t>
              </w:r>
            </w:hyperlink>
          </w:p>
        </w:tc>
      </w:tr>
      <w:tr w:rsidR="003E6BD6" w:rsidRPr="00610162" w14:paraId="74AC6440" w14:textId="77777777" w:rsidTr="006F2F56">
        <w:trPr>
          <w:trHeight w:val="150"/>
        </w:trPr>
        <w:tc>
          <w:tcPr>
            <w:tcW w:w="1219" w:type="dxa"/>
          </w:tcPr>
          <w:p w14:paraId="1CE64610" w14:textId="11B4EDE0" w:rsidR="003E6BD6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D46FCB1" w14:textId="1640FB30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2024. 11. 2.</w:t>
            </w:r>
          </w:p>
        </w:tc>
        <w:tc>
          <w:tcPr>
            <w:tcW w:w="6832" w:type="dxa"/>
          </w:tcPr>
          <w:p w14:paraId="395107FE" w14:textId="578199BF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인증, 식별, 해시</w:t>
              </w:r>
            </w:hyperlink>
          </w:p>
        </w:tc>
      </w:tr>
      <w:tr w:rsidR="003E6BD6" w:rsidRPr="00610162" w14:paraId="37FD5B9A" w14:textId="77777777" w:rsidTr="006F2F56">
        <w:trPr>
          <w:trHeight w:val="150"/>
        </w:trPr>
        <w:tc>
          <w:tcPr>
            <w:tcW w:w="1219" w:type="dxa"/>
          </w:tcPr>
          <w:p w14:paraId="65004511" w14:textId="651660D9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F292AD9" w14:textId="31751489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2024. 11. 9</w:t>
            </w:r>
            <w:r w:rsidRPr="00DE66C1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6415B163" w14:textId="04FB8931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Burp Suite</w:t>
              </w:r>
            </w:hyperlink>
          </w:p>
        </w:tc>
      </w:tr>
      <w:tr w:rsidR="003E6BD6" w:rsidRPr="00610162" w14:paraId="3678C864" w14:textId="77777777" w:rsidTr="006F2F56">
        <w:trPr>
          <w:trHeight w:val="64"/>
        </w:trPr>
        <w:tc>
          <w:tcPr>
            <w:tcW w:w="1219" w:type="dxa"/>
          </w:tcPr>
          <w:p w14:paraId="7092EF72" w14:textId="268E40B2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26A4B39" w14:textId="4C39C2EF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1C565147" w14:textId="57A127AA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쿠키, 세션, JWT의 차이 및 활용</w:t>
              </w:r>
            </w:hyperlink>
          </w:p>
        </w:tc>
      </w:tr>
      <w:tr w:rsidR="003E6BD6" w:rsidRPr="00610162" w14:paraId="5CB3AC1A" w14:textId="77777777" w:rsidTr="006F2F56">
        <w:trPr>
          <w:trHeight w:val="64"/>
        </w:trPr>
        <w:tc>
          <w:tcPr>
            <w:tcW w:w="1219" w:type="dxa"/>
          </w:tcPr>
          <w:p w14:paraId="287CD804" w14:textId="3A54BAAA" w:rsidR="003E6BD6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877E6F2" w14:textId="6A6C4AD4" w:rsidR="003E6BD6" w:rsidRPr="00DE66C1" w:rsidRDefault="003E6BD6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0AE3B56C" w14:textId="39C5B8FE" w:rsidR="003E6BD6" w:rsidRPr="00DE66C1" w:rsidRDefault="003E6BD6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jwt토큰 쿠키 탈취</w:t>
              </w:r>
            </w:hyperlink>
          </w:p>
        </w:tc>
      </w:tr>
      <w:tr w:rsidR="001F7432" w:rsidRPr="00610162" w14:paraId="5DFC497B" w14:textId="77777777" w:rsidTr="006F2F56">
        <w:trPr>
          <w:trHeight w:val="64"/>
        </w:trPr>
        <w:tc>
          <w:tcPr>
            <w:tcW w:w="1219" w:type="dxa"/>
          </w:tcPr>
          <w:p w14:paraId="73DE404D" w14:textId="7AB661ED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55C887" w14:textId="213443D9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2024. 11. 12.</w:t>
            </w:r>
          </w:p>
        </w:tc>
        <w:tc>
          <w:tcPr>
            <w:tcW w:w="6832" w:type="dxa"/>
          </w:tcPr>
          <w:p w14:paraId="65FAB4F0" w14:textId="303A503C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4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키로거</w:t>
              </w:r>
            </w:hyperlink>
          </w:p>
        </w:tc>
      </w:tr>
      <w:tr w:rsidR="001F7432" w:rsidRPr="00610162" w14:paraId="32771626" w14:textId="77777777" w:rsidTr="006F2F56">
        <w:trPr>
          <w:trHeight w:val="64"/>
        </w:trPr>
        <w:tc>
          <w:tcPr>
            <w:tcW w:w="1219" w:type="dxa"/>
          </w:tcPr>
          <w:p w14:paraId="329BDBE9" w14:textId="41D7B03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0504686" w14:textId="5818D8EA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2AE4418" w14:textId="35DBEA20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5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admin계정 로그인 쿼리 인증 우회</w:t>
              </w:r>
            </w:hyperlink>
          </w:p>
        </w:tc>
      </w:tr>
      <w:tr w:rsidR="001F7432" w:rsidRPr="00610162" w14:paraId="19E614A3" w14:textId="77777777" w:rsidTr="006F2F56">
        <w:trPr>
          <w:trHeight w:val="64"/>
        </w:trPr>
        <w:tc>
          <w:tcPr>
            <w:tcW w:w="1219" w:type="dxa"/>
          </w:tcPr>
          <w:p w14:paraId="1D9989F2" w14:textId="0A901636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64DD019" w14:textId="3210093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123517FE" w14:textId="4AED7C93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6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 인증 우회</w:t>
              </w:r>
            </w:hyperlink>
          </w:p>
        </w:tc>
      </w:tr>
      <w:tr w:rsidR="001F7432" w:rsidRPr="00610162" w14:paraId="0809C28A" w14:textId="77777777" w:rsidTr="006F2F56">
        <w:trPr>
          <w:trHeight w:val="64"/>
        </w:trPr>
        <w:tc>
          <w:tcPr>
            <w:tcW w:w="1219" w:type="dxa"/>
          </w:tcPr>
          <w:p w14:paraId="14C116A3" w14:textId="54B0BC21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E8E2462" w14:textId="2C3DF5A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3E16B425" w14:textId="4393F610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7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인증 건너뛰기</w:t>
              </w:r>
            </w:hyperlink>
          </w:p>
        </w:tc>
      </w:tr>
      <w:tr w:rsidR="001F7432" w:rsidRPr="00610162" w14:paraId="58C4C324" w14:textId="77777777" w:rsidTr="006F2F56">
        <w:trPr>
          <w:trHeight w:val="64"/>
        </w:trPr>
        <w:tc>
          <w:tcPr>
            <w:tcW w:w="1219" w:type="dxa"/>
          </w:tcPr>
          <w:p w14:paraId="7978EC77" w14:textId="1B2E25C4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14843F" w14:textId="6005880A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12237D5" w14:textId="427BEE0D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8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숫자 4자리 무차별 대입</w:t>
              </w:r>
            </w:hyperlink>
          </w:p>
        </w:tc>
      </w:tr>
      <w:tr w:rsidR="001F7432" w:rsidRPr="00610162" w14:paraId="27CC93CF" w14:textId="77777777" w:rsidTr="006F2F56">
        <w:trPr>
          <w:trHeight w:val="64"/>
        </w:trPr>
        <w:tc>
          <w:tcPr>
            <w:tcW w:w="1219" w:type="dxa"/>
          </w:tcPr>
          <w:p w14:paraId="0F7F10FA" w14:textId="00EC50D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BAF295" w14:textId="4F40E450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56F8F49A" w14:textId="7C7122A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9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주석처리로 admin 로그인</w:t>
              </w:r>
            </w:hyperlink>
          </w:p>
        </w:tc>
      </w:tr>
      <w:tr w:rsidR="001F7432" w:rsidRPr="00610162" w14:paraId="1595E9D6" w14:textId="77777777" w:rsidTr="006F2F56">
        <w:trPr>
          <w:trHeight w:val="64"/>
        </w:trPr>
        <w:tc>
          <w:tcPr>
            <w:tcW w:w="1219" w:type="dxa"/>
          </w:tcPr>
          <w:p w14:paraId="6E4F3A32" w14:textId="04E738A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07893BC" w14:textId="41EA6DA6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5CC89200" w14:textId="161E2D3B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0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게시판 쿼리로 숨겨진 데이터 조회</w:t>
              </w:r>
            </w:hyperlink>
          </w:p>
        </w:tc>
      </w:tr>
      <w:tr w:rsidR="001F7432" w:rsidRPr="00610162" w14:paraId="2F021FBF" w14:textId="77777777" w:rsidTr="006F2F56">
        <w:trPr>
          <w:trHeight w:val="64"/>
        </w:trPr>
        <w:tc>
          <w:tcPr>
            <w:tcW w:w="1219" w:type="dxa"/>
          </w:tcPr>
          <w:p w14:paraId="3338766F" w14:textId="3576317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2442F0" w14:textId="597D6131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2024. 11. 24.</w:t>
            </w:r>
          </w:p>
        </w:tc>
        <w:tc>
          <w:tcPr>
            <w:tcW w:w="6832" w:type="dxa"/>
          </w:tcPr>
          <w:p w14:paraId="4228B705" w14:textId="14726C40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1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게시판에서 모든 스키마, 테이블, 컬럼, 데이터를 UNION으로 찾기</w:t>
              </w:r>
            </w:hyperlink>
          </w:p>
        </w:tc>
      </w:tr>
      <w:tr w:rsidR="001F7432" w:rsidRPr="00610162" w14:paraId="55562656" w14:textId="77777777" w:rsidTr="006F2F56">
        <w:trPr>
          <w:trHeight w:val="64"/>
        </w:trPr>
        <w:tc>
          <w:tcPr>
            <w:tcW w:w="1219" w:type="dxa"/>
          </w:tcPr>
          <w:p w14:paraId="7F88AF8F" w14:textId="1255A2A6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9C40499" w14:textId="582310A8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FF140F8" w14:textId="5DE0419A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2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SQL Injection 필터링 우회 방법 모음</w:t>
              </w:r>
            </w:hyperlink>
          </w:p>
        </w:tc>
      </w:tr>
      <w:tr w:rsidR="001F7432" w:rsidRPr="00610162" w14:paraId="244A9F11" w14:textId="77777777" w:rsidTr="006F2F56">
        <w:trPr>
          <w:trHeight w:val="64"/>
        </w:trPr>
        <w:tc>
          <w:tcPr>
            <w:tcW w:w="1219" w:type="dxa"/>
          </w:tcPr>
          <w:p w14:paraId="65098C94" w14:textId="7A4D75CB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A62F3B7" w14:textId="596C63E7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012C872E" w14:textId="648E71DC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3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아이디, 비밀번호를 분리해서 </w:t>
              </w:r>
              <w:proofErr w:type="gramStart"/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식별,인증을</w:t>
              </w:r>
              <w:proofErr w:type="gramEnd"/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분리한 로그인 우회</w:t>
              </w:r>
            </w:hyperlink>
          </w:p>
        </w:tc>
      </w:tr>
      <w:tr w:rsidR="001F7432" w:rsidRPr="00610162" w14:paraId="7994A1DE" w14:textId="77777777" w:rsidTr="006F2F56">
        <w:trPr>
          <w:trHeight w:val="64"/>
        </w:trPr>
        <w:tc>
          <w:tcPr>
            <w:tcW w:w="1219" w:type="dxa"/>
          </w:tcPr>
          <w:p w14:paraId="5DC52139" w14:textId="4964DA62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E986913" w14:textId="2E418217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6803EC7F" w14:textId="41872CF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4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해시화 로그인 우회</w:t>
              </w:r>
            </w:hyperlink>
          </w:p>
        </w:tc>
      </w:tr>
      <w:tr w:rsidR="001F7432" w:rsidRPr="00610162" w14:paraId="06DCEEBB" w14:textId="77777777" w:rsidTr="006F2F56">
        <w:trPr>
          <w:trHeight w:val="64"/>
        </w:trPr>
        <w:tc>
          <w:tcPr>
            <w:tcW w:w="1219" w:type="dxa"/>
          </w:tcPr>
          <w:p w14:paraId="0FB170C6" w14:textId="3D1AABE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54004FE" w14:textId="222878C9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40C4C6E" w14:textId="1AA3980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5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쿠키 변조로 로그인 우회</w:t>
              </w:r>
            </w:hyperlink>
          </w:p>
        </w:tc>
      </w:tr>
      <w:tr w:rsidR="001F7432" w:rsidRPr="00610162" w14:paraId="685CB3EE" w14:textId="77777777" w:rsidTr="006F2F56">
        <w:trPr>
          <w:trHeight w:val="64"/>
        </w:trPr>
        <w:tc>
          <w:tcPr>
            <w:tcW w:w="1219" w:type="dxa"/>
          </w:tcPr>
          <w:p w14:paraId="64BF3C72" w14:textId="4342AA7E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77ECA51" w14:textId="05AE74FD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5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7624444A" w14:textId="33036A02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6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우회로 관리자 계정 찾기</w:t>
              </w:r>
            </w:hyperlink>
          </w:p>
        </w:tc>
      </w:tr>
      <w:tr w:rsidR="001F7432" w:rsidRPr="00610162" w14:paraId="2E00A10C" w14:textId="77777777" w:rsidTr="006F2F56">
        <w:trPr>
          <w:trHeight w:val="64"/>
        </w:trPr>
        <w:tc>
          <w:tcPr>
            <w:tcW w:w="1219" w:type="dxa"/>
          </w:tcPr>
          <w:p w14:paraId="476FA4C7" w14:textId="6F93863A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1112EAD" w14:textId="1CB42605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2B386828" w14:textId="4F7255B4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7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Error Based SQL </w:t>
              </w:r>
              <w:proofErr w:type="gramStart"/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Injection 으로</w:t>
              </w:r>
              <w:proofErr w:type="gramEnd"/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데이터 찾기</w:t>
              </w:r>
            </w:hyperlink>
          </w:p>
        </w:tc>
      </w:tr>
      <w:tr w:rsidR="001F7432" w:rsidRPr="00610162" w14:paraId="4E650794" w14:textId="77777777" w:rsidTr="006F2F56">
        <w:trPr>
          <w:trHeight w:val="64"/>
        </w:trPr>
        <w:tc>
          <w:tcPr>
            <w:tcW w:w="1219" w:type="dxa"/>
          </w:tcPr>
          <w:p w14:paraId="692F0D04" w14:textId="099152D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D13537B" w14:textId="27E1B922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79766747" w14:textId="20DE16AA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8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Blind SQL </w:t>
              </w:r>
              <w:proofErr w:type="gramStart"/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Injection 으로</w:t>
              </w:r>
              <w:proofErr w:type="gramEnd"/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 xml:space="preserve"> 데이터 찾기</w:t>
              </w:r>
            </w:hyperlink>
          </w:p>
        </w:tc>
      </w:tr>
      <w:tr w:rsidR="001F7432" w:rsidRPr="00610162" w14:paraId="010ADC5B" w14:textId="77777777" w:rsidTr="006F2F56">
        <w:trPr>
          <w:trHeight w:val="64"/>
        </w:trPr>
        <w:tc>
          <w:tcPr>
            <w:tcW w:w="1219" w:type="dxa"/>
          </w:tcPr>
          <w:p w14:paraId="14E08B1D" w14:textId="05453FB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545A2EB" w14:textId="1988168F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5B87BA81" w14:textId="23E42D39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29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Error Based SQL Injection</w:t>
              </w:r>
            </w:hyperlink>
          </w:p>
        </w:tc>
      </w:tr>
      <w:tr w:rsidR="001F7432" w:rsidRPr="00610162" w14:paraId="2DB3B8FF" w14:textId="77777777" w:rsidTr="006F2F56">
        <w:trPr>
          <w:trHeight w:val="64"/>
        </w:trPr>
        <w:tc>
          <w:tcPr>
            <w:tcW w:w="1219" w:type="dxa"/>
          </w:tcPr>
          <w:p w14:paraId="18B43B58" w14:textId="4CAB4273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5555FDB" w14:textId="14D63130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474B4570" w14:textId="366D7A27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30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Error Based SQL Injection .csv 출력</w:t>
              </w:r>
            </w:hyperlink>
          </w:p>
        </w:tc>
      </w:tr>
      <w:tr w:rsidR="001F7432" w:rsidRPr="00610162" w14:paraId="7D829AD9" w14:textId="77777777" w:rsidTr="006F2F56">
        <w:trPr>
          <w:trHeight w:val="64"/>
        </w:trPr>
        <w:tc>
          <w:tcPr>
            <w:tcW w:w="1219" w:type="dxa"/>
          </w:tcPr>
          <w:p w14:paraId="62CCEA46" w14:textId="61211B3B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A445EE3" w14:textId="7829AB9E" w:rsidR="001F7432" w:rsidRPr="00DE66C1" w:rsidRDefault="001F7432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2024. 11. 2</w:t>
            </w:r>
            <w:r w:rsidRPr="00DE66C1">
              <w:rPr>
                <w:color w:val="auto"/>
                <w:sz w:val="20"/>
                <w:szCs w:val="20"/>
              </w:rPr>
              <w:t>9</w:t>
            </w:r>
            <w:r w:rsidRPr="00DE66C1">
              <w:rPr>
                <w:rFonts w:hint="eastAsia"/>
                <w:color w:val="auto"/>
                <w:sz w:val="20"/>
                <w:szCs w:val="20"/>
              </w:rPr>
              <w:t>.</w:t>
            </w:r>
          </w:p>
        </w:tc>
        <w:tc>
          <w:tcPr>
            <w:tcW w:w="6832" w:type="dxa"/>
          </w:tcPr>
          <w:p w14:paraId="5BF9140A" w14:textId="3CFBF18F" w:rsidR="001F7432" w:rsidRPr="00DE66C1" w:rsidRDefault="001F7432" w:rsidP="00216F7B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31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로그인 Blind SQL Injection 이진 탐색</w:t>
              </w:r>
            </w:hyperlink>
          </w:p>
        </w:tc>
      </w:tr>
      <w:tr w:rsidR="00216F7B" w:rsidRPr="00610162" w14:paraId="5FE187FA" w14:textId="77777777" w:rsidTr="006F2F56">
        <w:trPr>
          <w:trHeight w:val="154"/>
        </w:trPr>
        <w:tc>
          <w:tcPr>
            <w:tcW w:w="1219" w:type="dxa"/>
          </w:tcPr>
          <w:p w14:paraId="6C429929" w14:textId="0B4D952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1FAB839" w14:textId="26D2D6F4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2024. 12. 6</w:t>
            </w:r>
          </w:p>
        </w:tc>
        <w:tc>
          <w:tcPr>
            <w:tcW w:w="6832" w:type="dxa"/>
          </w:tcPr>
          <w:p w14:paraId="1A7A4624" w14:textId="66D5EEF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Injecion 포인트 찾기</w:t>
              </w:r>
            </w:hyperlink>
          </w:p>
        </w:tc>
      </w:tr>
      <w:tr w:rsidR="00216F7B" w:rsidRPr="00610162" w14:paraId="350CFD55" w14:textId="77777777" w:rsidTr="006F2F56">
        <w:trPr>
          <w:trHeight w:val="64"/>
        </w:trPr>
        <w:tc>
          <w:tcPr>
            <w:tcW w:w="1219" w:type="dxa"/>
          </w:tcPr>
          <w:p w14:paraId="41B2EA65" w14:textId="3A60DA9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7D7085A" w14:textId="7903A22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2024. 12. 6</w:t>
            </w:r>
          </w:p>
        </w:tc>
        <w:tc>
          <w:tcPr>
            <w:tcW w:w="6832" w:type="dxa"/>
          </w:tcPr>
          <w:p w14:paraId="5F680823" w14:textId="056E3164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3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Cookic 값 인젝션</w:t>
              </w:r>
            </w:hyperlink>
          </w:p>
        </w:tc>
      </w:tr>
      <w:tr w:rsidR="00216F7B" w:rsidRPr="00610162" w14:paraId="2EE2293C" w14:textId="77777777" w:rsidTr="006F2F56">
        <w:trPr>
          <w:trHeight w:val="64"/>
        </w:trPr>
        <w:tc>
          <w:tcPr>
            <w:tcW w:w="1219" w:type="dxa"/>
          </w:tcPr>
          <w:p w14:paraId="0F73546D" w14:textId="30AF3E6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67A9191" w14:textId="1FD319E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372F5BD1" w14:textId="10B0863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4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order by 절 인젝션</w:t>
              </w:r>
            </w:hyperlink>
          </w:p>
        </w:tc>
      </w:tr>
      <w:tr w:rsidR="00216F7B" w:rsidRPr="00610162" w14:paraId="7826485E" w14:textId="77777777" w:rsidTr="006F2F56">
        <w:trPr>
          <w:trHeight w:val="64"/>
        </w:trPr>
        <w:tc>
          <w:tcPr>
            <w:tcW w:w="1219" w:type="dxa"/>
          </w:tcPr>
          <w:p w14:paraId="3554A123" w14:textId="4DFADEC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AB69A5A" w14:textId="6E8B9ED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1A4C31FC" w14:textId="452F8FF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에러 유발 인젝션: UNION과 WHERE 절의 잘못된 사용</w:t>
              </w:r>
            </w:hyperlink>
          </w:p>
        </w:tc>
      </w:tr>
      <w:tr w:rsidR="00216F7B" w:rsidRPr="00610162" w14:paraId="053FA0D0" w14:textId="77777777" w:rsidTr="006F2F56">
        <w:trPr>
          <w:trHeight w:val="64"/>
        </w:trPr>
        <w:tc>
          <w:tcPr>
            <w:tcW w:w="1219" w:type="dxa"/>
          </w:tcPr>
          <w:p w14:paraId="3123ECDF" w14:textId="2C4213F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A42E906" w14:textId="7D59534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6832" w:type="dxa"/>
          </w:tcPr>
          <w:p w14:paraId="03F265FF" w14:textId="691C82A0" w:rsidR="00216F7B" w:rsidRPr="00F81703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6" w:history="1">
              <w:r w:rsidRPr="00F81703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Injection 방어를 위한 Prepared Statement와 화이트리스트 필터링</w:t>
              </w:r>
            </w:hyperlink>
          </w:p>
        </w:tc>
      </w:tr>
      <w:tr w:rsidR="00216F7B" w:rsidRPr="00610162" w14:paraId="228D6C5D" w14:textId="77777777" w:rsidTr="006F2F56">
        <w:trPr>
          <w:trHeight w:val="64"/>
        </w:trPr>
        <w:tc>
          <w:tcPr>
            <w:tcW w:w="1219" w:type="dxa"/>
          </w:tcPr>
          <w:p w14:paraId="7508EF60" w14:textId="21AF36B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2D42F55" w14:textId="391FE98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2024. 12. 16</w:t>
            </w:r>
          </w:p>
        </w:tc>
        <w:tc>
          <w:tcPr>
            <w:tcW w:w="6832" w:type="dxa"/>
          </w:tcPr>
          <w:p w14:paraId="5128BAA7" w14:textId="561130E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7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에러 유발 인젝션: CASE WHEN, IF</w:t>
              </w:r>
            </w:hyperlink>
          </w:p>
        </w:tc>
      </w:tr>
      <w:tr w:rsidR="00216F7B" w:rsidRPr="00610162" w14:paraId="4C21B644" w14:textId="77777777" w:rsidTr="006F2F56">
        <w:trPr>
          <w:trHeight w:val="64"/>
        </w:trPr>
        <w:tc>
          <w:tcPr>
            <w:tcW w:w="1219" w:type="dxa"/>
          </w:tcPr>
          <w:p w14:paraId="609C1C92" w14:textId="0A54720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001011A" w14:textId="5606695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2024. 12. 16</w:t>
            </w:r>
          </w:p>
        </w:tc>
        <w:tc>
          <w:tcPr>
            <w:tcW w:w="6832" w:type="dxa"/>
          </w:tcPr>
          <w:p w14:paraId="21942A26" w14:textId="517A768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SQL Injection 시 주의할 점</w:t>
              </w:r>
            </w:hyperlink>
          </w:p>
        </w:tc>
      </w:tr>
      <w:tr w:rsidR="00216F7B" w:rsidRPr="00610162" w14:paraId="4CC41A47" w14:textId="77777777" w:rsidTr="006F2F56">
        <w:trPr>
          <w:trHeight w:val="64"/>
        </w:trPr>
        <w:tc>
          <w:tcPr>
            <w:tcW w:w="1219" w:type="dxa"/>
          </w:tcPr>
          <w:p w14:paraId="445A2CF7" w14:textId="1F4B7D2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27BC689" w14:textId="33AF713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2024. 12. 17</w:t>
            </w:r>
          </w:p>
        </w:tc>
        <w:tc>
          <w:tcPr>
            <w:tcW w:w="6832" w:type="dxa"/>
          </w:tcPr>
          <w:p w14:paraId="717C688F" w14:textId="4C6429F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3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(Cross-Site Scripting)</w:t>
              </w:r>
            </w:hyperlink>
          </w:p>
        </w:tc>
      </w:tr>
      <w:tr w:rsidR="00216F7B" w:rsidRPr="00610162" w14:paraId="2041907A" w14:textId="77777777" w:rsidTr="006F2F56">
        <w:trPr>
          <w:trHeight w:val="64"/>
        </w:trPr>
        <w:tc>
          <w:tcPr>
            <w:tcW w:w="1219" w:type="dxa"/>
          </w:tcPr>
          <w:p w14:paraId="1A30F807" w14:textId="3F0452C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3A7DD09" w14:textId="6691283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39D7A0D3" w14:textId="279F70A4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웹서버 트래픽 확인하기</w:t>
              </w:r>
            </w:hyperlink>
          </w:p>
        </w:tc>
      </w:tr>
      <w:tr w:rsidR="00216F7B" w:rsidRPr="00610162" w14:paraId="33C27B15" w14:textId="77777777" w:rsidTr="006F2F56">
        <w:trPr>
          <w:trHeight w:val="64"/>
        </w:trPr>
        <w:tc>
          <w:tcPr>
            <w:tcW w:w="1219" w:type="dxa"/>
          </w:tcPr>
          <w:p w14:paraId="0E505949" w14:textId="3A78B3A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B7E0B81" w14:textId="1B0D5A3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6D8C205D" w14:textId="4AFAAF2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1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검색응답쿠키탈취</w:t>
              </w:r>
            </w:hyperlink>
          </w:p>
        </w:tc>
      </w:tr>
      <w:tr w:rsidR="00216F7B" w:rsidRPr="00610162" w14:paraId="26EFEF4D" w14:textId="77777777" w:rsidTr="006F2F56">
        <w:trPr>
          <w:trHeight w:val="64"/>
        </w:trPr>
        <w:tc>
          <w:tcPr>
            <w:tcW w:w="1219" w:type="dxa"/>
          </w:tcPr>
          <w:p w14:paraId="46F8B2AA" w14:textId="4382873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DEAFC06" w14:textId="0C7E1A5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4AD34AF8" w14:textId="157E604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마이페이지쿠키탈취</w:t>
              </w:r>
            </w:hyperlink>
          </w:p>
        </w:tc>
      </w:tr>
      <w:tr w:rsidR="00216F7B" w:rsidRPr="00610162" w14:paraId="499B58F1" w14:textId="77777777" w:rsidTr="006F2F56">
        <w:trPr>
          <w:trHeight w:val="64"/>
        </w:trPr>
        <w:tc>
          <w:tcPr>
            <w:tcW w:w="1219" w:type="dxa"/>
          </w:tcPr>
          <w:p w14:paraId="5DBC2354" w14:textId="1F576ED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5A43CDD" w14:textId="387AB2A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2024. 12. 19</w:t>
            </w:r>
          </w:p>
        </w:tc>
        <w:tc>
          <w:tcPr>
            <w:tcW w:w="6832" w:type="dxa"/>
          </w:tcPr>
          <w:p w14:paraId="58BF9A9D" w14:textId="6DEBFB9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3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StoredXSS: 게시판수정쿠키탈취</w:t>
              </w:r>
            </w:hyperlink>
          </w:p>
        </w:tc>
      </w:tr>
      <w:tr w:rsidR="00216F7B" w:rsidRPr="00610162" w14:paraId="6236D08D" w14:textId="77777777" w:rsidTr="006F2F56">
        <w:trPr>
          <w:trHeight w:val="64"/>
        </w:trPr>
        <w:tc>
          <w:tcPr>
            <w:tcW w:w="1219" w:type="dxa"/>
          </w:tcPr>
          <w:p w14:paraId="1B5F3C77" w14:textId="7E018B6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9F59CD" w14:textId="4AD359C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0F44ECA3" w14:textId="30F10EB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4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innerHTML</w:t>
              </w:r>
            </w:hyperlink>
          </w:p>
        </w:tc>
      </w:tr>
      <w:tr w:rsidR="00216F7B" w:rsidRPr="00610162" w14:paraId="36C4484C" w14:textId="77777777" w:rsidTr="006F2F56">
        <w:trPr>
          <w:trHeight w:val="64"/>
        </w:trPr>
        <w:tc>
          <w:tcPr>
            <w:tcW w:w="1219" w:type="dxa"/>
          </w:tcPr>
          <w:p w14:paraId="6BEB98EC" w14:textId="1AC1A62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8567E8F" w14:textId="793EBBF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39421249" w14:textId="650C690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ReflectedXSS: 로그인응답변조</w:t>
              </w:r>
            </w:hyperlink>
          </w:p>
        </w:tc>
      </w:tr>
      <w:tr w:rsidR="00216F7B" w:rsidRPr="00610162" w14:paraId="02E6BF67" w14:textId="77777777" w:rsidTr="006F2F56">
        <w:trPr>
          <w:trHeight w:val="64"/>
        </w:trPr>
        <w:tc>
          <w:tcPr>
            <w:tcW w:w="1219" w:type="dxa"/>
          </w:tcPr>
          <w:p w14:paraId="231653EB" w14:textId="679E145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A9E1CB7" w14:textId="5F2AF25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2024. 12. 20</w:t>
            </w:r>
          </w:p>
        </w:tc>
        <w:tc>
          <w:tcPr>
            <w:tcW w:w="6832" w:type="dxa"/>
          </w:tcPr>
          <w:p w14:paraId="0EC050C1" w14:textId="31E63A94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DOM-based XSS: 검색응답변조쿠키탈취</w:t>
              </w:r>
            </w:hyperlink>
          </w:p>
        </w:tc>
      </w:tr>
      <w:tr w:rsidR="00216F7B" w:rsidRPr="00610162" w14:paraId="2FB36522" w14:textId="77777777" w:rsidTr="006F2F56">
        <w:trPr>
          <w:trHeight w:val="64"/>
        </w:trPr>
        <w:tc>
          <w:tcPr>
            <w:tcW w:w="1219" w:type="dxa"/>
          </w:tcPr>
          <w:p w14:paraId="69498A3D" w14:textId="71496E0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5492C5D" w14:textId="017A590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2337D357" w14:textId="225EC4F3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7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HTML Editor XSS 방어</w:t>
              </w:r>
            </w:hyperlink>
          </w:p>
        </w:tc>
      </w:tr>
      <w:tr w:rsidR="00216F7B" w:rsidRPr="00610162" w14:paraId="20F93E03" w14:textId="77777777" w:rsidTr="006F2F56">
        <w:trPr>
          <w:trHeight w:val="64"/>
        </w:trPr>
        <w:tc>
          <w:tcPr>
            <w:tcW w:w="1219" w:type="dxa"/>
          </w:tcPr>
          <w:p w14:paraId="103B897E" w14:textId="290F90A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7166CD5" w14:textId="247E2EE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1259FADA" w14:textId="34F817B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DOM 조작 명령어</w:t>
              </w:r>
            </w:hyperlink>
          </w:p>
        </w:tc>
      </w:tr>
      <w:tr w:rsidR="00216F7B" w:rsidRPr="00610162" w14:paraId="75AFFECC" w14:textId="77777777" w:rsidTr="006F2F56">
        <w:trPr>
          <w:trHeight w:val="64"/>
        </w:trPr>
        <w:tc>
          <w:tcPr>
            <w:tcW w:w="1219" w:type="dxa"/>
          </w:tcPr>
          <w:p w14:paraId="14CCB124" w14:textId="552D763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B46076" w14:textId="4437DB9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21E5530E" w14:textId="79A5382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4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ClientScript 탈취</w:t>
              </w:r>
            </w:hyperlink>
          </w:p>
        </w:tc>
      </w:tr>
      <w:tr w:rsidR="00216F7B" w:rsidRPr="00610162" w14:paraId="2758C20E" w14:textId="77777777" w:rsidTr="006F2F56">
        <w:trPr>
          <w:trHeight w:val="64"/>
        </w:trPr>
        <w:tc>
          <w:tcPr>
            <w:tcW w:w="1219" w:type="dxa"/>
          </w:tcPr>
          <w:p w14:paraId="1C3A287C" w14:textId="4C1C04A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E2FCF2C" w14:textId="388770C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0B2BB8AF" w14:textId="05FA2914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관리자 프로필 ClientScript 탈취</w:t>
              </w:r>
            </w:hyperlink>
          </w:p>
        </w:tc>
      </w:tr>
      <w:tr w:rsidR="00216F7B" w:rsidRPr="00610162" w14:paraId="4E13C28D" w14:textId="77777777" w:rsidTr="006F2F56">
        <w:trPr>
          <w:trHeight w:val="60"/>
        </w:trPr>
        <w:tc>
          <w:tcPr>
            <w:tcW w:w="1219" w:type="dxa"/>
          </w:tcPr>
          <w:p w14:paraId="13195A92" w14:textId="69EA4B4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EB45174" w14:textId="1D2B734F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2024. 12. 30</w:t>
            </w:r>
          </w:p>
        </w:tc>
        <w:tc>
          <w:tcPr>
            <w:tcW w:w="6832" w:type="dxa"/>
          </w:tcPr>
          <w:p w14:paraId="76A5B4BE" w14:textId="311064B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1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관리자개인정보 ClientScript 탈취</w:t>
              </w:r>
            </w:hyperlink>
          </w:p>
        </w:tc>
      </w:tr>
      <w:tr w:rsidR="00216F7B" w:rsidRPr="00610162" w14:paraId="243BF2CD" w14:textId="77777777" w:rsidTr="006F2F56">
        <w:trPr>
          <w:trHeight w:val="64"/>
        </w:trPr>
        <w:tc>
          <w:tcPr>
            <w:tcW w:w="1219" w:type="dxa"/>
          </w:tcPr>
          <w:p w14:paraId="2C0E2861" w14:textId="0CEF5B3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62FCED5" w14:textId="14C780E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631E80B1" w14:textId="2508330B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- 4</w:t>
              </w:r>
            </w:hyperlink>
          </w:p>
        </w:tc>
      </w:tr>
      <w:tr w:rsidR="00216F7B" w:rsidRPr="00610162" w14:paraId="355642F8" w14:textId="77777777" w:rsidTr="006F2F56">
        <w:trPr>
          <w:trHeight w:val="64"/>
        </w:trPr>
        <w:tc>
          <w:tcPr>
            <w:tcW w:w="1219" w:type="dxa"/>
          </w:tcPr>
          <w:p w14:paraId="2ADE568D" w14:textId="558BE39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EAB1BEA" w14:textId="3DFFC06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755ABECA" w14:textId="546FDC1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3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orge</w:t>
              </w:r>
            </w:hyperlink>
          </w:p>
        </w:tc>
      </w:tr>
      <w:tr w:rsidR="00216F7B" w:rsidRPr="00610162" w14:paraId="37B09EBA" w14:textId="77777777" w:rsidTr="006F2F56">
        <w:trPr>
          <w:trHeight w:val="64"/>
        </w:trPr>
        <w:tc>
          <w:tcPr>
            <w:tcW w:w="1219" w:type="dxa"/>
          </w:tcPr>
          <w:p w14:paraId="4953FA09" w14:textId="72A5F23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lastRenderedPageBreak/>
              <w:t>웹</w:t>
            </w:r>
          </w:p>
        </w:tc>
        <w:tc>
          <w:tcPr>
            <w:tcW w:w="1685" w:type="dxa"/>
          </w:tcPr>
          <w:p w14:paraId="35AC1239" w14:textId="36D1B35D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2024. 12. 31</w:t>
            </w:r>
          </w:p>
        </w:tc>
        <w:tc>
          <w:tcPr>
            <w:tcW w:w="6832" w:type="dxa"/>
          </w:tcPr>
          <w:p w14:paraId="2543DE37" w14:textId="19681BA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4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CSP Bypass</w:t>
              </w:r>
            </w:hyperlink>
          </w:p>
        </w:tc>
      </w:tr>
      <w:tr w:rsidR="00216F7B" w:rsidRPr="00610162" w14:paraId="28F5EDB5" w14:textId="77777777" w:rsidTr="006F2F56">
        <w:trPr>
          <w:trHeight w:val="64"/>
        </w:trPr>
        <w:tc>
          <w:tcPr>
            <w:tcW w:w="1219" w:type="dxa"/>
          </w:tcPr>
          <w:p w14:paraId="4881A303" w14:textId="6349045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577DC9" w14:textId="7D1073F3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27815DBD" w14:textId="4CEC9EA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GOLEM</w:t>
              </w:r>
            </w:hyperlink>
          </w:p>
        </w:tc>
      </w:tr>
      <w:tr w:rsidR="00216F7B" w:rsidRPr="00610162" w14:paraId="45939DC5" w14:textId="77777777" w:rsidTr="006F2F56">
        <w:trPr>
          <w:trHeight w:val="64"/>
        </w:trPr>
        <w:tc>
          <w:tcPr>
            <w:tcW w:w="1219" w:type="dxa"/>
          </w:tcPr>
          <w:p w14:paraId="7DAD0E9E" w14:textId="03383C7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316C9BE" w14:textId="0568969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4C467216" w14:textId="226EBE3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DARKKNIGHT</w:t>
              </w:r>
            </w:hyperlink>
          </w:p>
        </w:tc>
      </w:tr>
      <w:tr w:rsidR="00216F7B" w:rsidRPr="00610162" w14:paraId="7AA7E95F" w14:textId="77777777" w:rsidTr="006F2F56">
        <w:trPr>
          <w:trHeight w:val="64"/>
        </w:trPr>
        <w:tc>
          <w:tcPr>
            <w:tcW w:w="1219" w:type="dxa"/>
          </w:tcPr>
          <w:p w14:paraId="4B1857FF" w14:textId="1F74B0A5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FF4ABC6" w14:textId="1CA3B0A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686EB879" w14:textId="283671B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7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bugbear</w:t>
              </w:r>
            </w:hyperlink>
          </w:p>
        </w:tc>
      </w:tr>
      <w:tr w:rsidR="00216F7B" w:rsidRPr="00610162" w14:paraId="1A8E6A4D" w14:textId="77777777" w:rsidTr="006F2F56">
        <w:trPr>
          <w:trHeight w:val="64"/>
        </w:trPr>
        <w:tc>
          <w:tcPr>
            <w:tcW w:w="1219" w:type="dxa"/>
          </w:tcPr>
          <w:p w14:paraId="16B0E58A" w14:textId="5AA976B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B6294B6" w14:textId="079D2C99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2025. 1. 1</w:t>
            </w:r>
          </w:p>
        </w:tc>
        <w:tc>
          <w:tcPr>
            <w:tcW w:w="6832" w:type="dxa"/>
          </w:tcPr>
          <w:p w14:paraId="2FEFB8B9" w14:textId="5C63314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3</w:t>
              </w:r>
            </w:hyperlink>
          </w:p>
        </w:tc>
      </w:tr>
      <w:tr w:rsidR="00216F7B" w:rsidRPr="00610162" w14:paraId="60E31DCE" w14:textId="77777777" w:rsidTr="006F2F56">
        <w:trPr>
          <w:trHeight w:val="60"/>
        </w:trPr>
        <w:tc>
          <w:tcPr>
            <w:tcW w:w="1219" w:type="dxa"/>
          </w:tcPr>
          <w:p w14:paraId="6490BE53" w14:textId="323D4ED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FE25264" w14:textId="3A40E25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487F90CF" w14:textId="20ED323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5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5: Breaking Protocol</w:t>
              </w:r>
            </w:hyperlink>
          </w:p>
        </w:tc>
      </w:tr>
      <w:tr w:rsidR="00216F7B" w:rsidRPr="00610162" w14:paraId="03793CFF" w14:textId="77777777" w:rsidTr="006F2F56">
        <w:trPr>
          <w:trHeight w:val="64"/>
        </w:trPr>
        <w:tc>
          <w:tcPr>
            <w:tcW w:w="1219" w:type="dxa"/>
          </w:tcPr>
          <w:p w14:paraId="03FB420E" w14:textId="1D53ED08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921BADF" w14:textId="226DF7A7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7E0AE828" w14:textId="40345631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XSS Game - Level 6: Follow the White Rabbit</w:t>
              </w:r>
            </w:hyperlink>
          </w:p>
        </w:tc>
      </w:tr>
      <w:tr w:rsidR="00216F7B" w:rsidRPr="00610162" w14:paraId="5B298193" w14:textId="77777777" w:rsidTr="006F2F56">
        <w:trPr>
          <w:trHeight w:val="64"/>
        </w:trPr>
        <w:tc>
          <w:tcPr>
            <w:tcW w:w="1219" w:type="dxa"/>
          </w:tcPr>
          <w:p w14:paraId="674B5849" w14:textId="37B91436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086DAB6" w14:textId="6FC28ACC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60814B10" w14:textId="1939438A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1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assassin</w:t>
              </w:r>
            </w:hyperlink>
          </w:p>
        </w:tc>
      </w:tr>
      <w:tr w:rsidR="00216F7B" w:rsidRPr="00610162" w14:paraId="2450721C" w14:textId="77777777" w:rsidTr="006F2F56">
        <w:trPr>
          <w:trHeight w:val="64"/>
        </w:trPr>
        <w:tc>
          <w:tcPr>
            <w:tcW w:w="1219" w:type="dxa"/>
          </w:tcPr>
          <w:p w14:paraId="120AB56E" w14:textId="52494052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FDF0AF6" w14:textId="155398BE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2025. 1. </w:t>
            </w:r>
            <w:r w:rsidRPr="00DE66C1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832" w:type="dxa"/>
          </w:tcPr>
          <w:p w14:paraId="6AB45C93" w14:textId="0ECBE490" w:rsidR="00216F7B" w:rsidRPr="00DE66C1" w:rsidRDefault="00216F7B" w:rsidP="00216F7B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Lord of SQLInjection - succubus(따음표 우회)</w:t>
              </w:r>
            </w:hyperlink>
          </w:p>
        </w:tc>
      </w:tr>
      <w:tr w:rsidR="00DF3E48" w:rsidRPr="00610162" w14:paraId="6B7CFBA8" w14:textId="77777777" w:rsidTr="006F2F56">
        <w:trPr>
          <w:trHeight w:val="64"/>
        </w:trPr>
        <w:tc>
          <w:tcPr>
            <w:tcW w:w="1219" w:type="dxa"/>
          </w:tcPr>
          <w:p w14:paraId="68D539DC" w14:textId="3710D4A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719955F" w14:textId="7BED2DD3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2025. 1. 3</w:t>
            </w:r>
          </w:p>
        </w:tc>
        <w:tc>
          <w:tcPr>
            <w:tcW w:w="6832" w:type="dxa"/>
          </w:tcPr>
          <w:p w14:paraId="0B843F4C" w14:textId="57F19FC0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3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Lord of SQLInjection - ZOMBIE_ASSASSIN</w:t>
              </w:r>
            </w:hyperlink>
          </w:p>
        </w:tc>
      </w:tr>
      <w:tr w:rsidR="00DF3E48" w:rsidRPr="00610162" w14:paraId="4B9B5958" w14:textId="77777777" w:rsidTr="006F2F56">
        <w:trPr>
          <w:trHeight w:val="64"/>
        </w:trPr>
        <w:tc>
          <w:tcPr>
            <w:tcW w:w="1219" w:type="dxa"/>
          </w:tcPr>
          <w:p w14:paraId="565C5665" w14:textId="1BBBBEC7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F6B403A" w14:textId="4332EE23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2025. 1. 3</w:t>
            </w:r>
          </w:p>
        </w:tc>
        <w:tc>
          <w:tcPr>
            <w:tcW w:w="6832" w:type="dxa"/>
          </w:tcPr>
          <w:p w14:paraId="408BBB40" w14:textId="68D12B02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4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Lord of SQLInjection - nightmare</w:t>
              </w:r>
            </w:hyperlink>
          </w:p>
        </w:tc>
      </w:tr>
      <w:tr w:rsidR="00DF3E48" w:rsidRPr="00610162" w14:paraId="57535D36" w14:textId="77777777" w:rsidTr="006F2F56">
        <w:trPr>
          <w:trHeight w:val="64"/>
        </w:trPr>
        <w:tc>
          <w:tcPr>
            <w:tcW w:w="1219" w:type="dxa"/>
          </w:tcPr>
          <w:p w14:paraId="3FAB4B44" w14:textId="0C92882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97348B8" w14:textId="14CEBC3D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46B98C97" w14:textId="7D91F2FC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XSS(Cross-Site Scripting) 방어</w:t>
              </w:r>
            </w:hyperlink>
          </w:p>
        </w:tc>
      </w:tr>
      <w:tr w:rsidR="00DF3E48" w:rsidRPr="00610162" w14:paraId="18DAFC52" w14:textId="77777777" w:rsidTr="006F2F56">
        <w:trPr>
          <w:trHeight w:val="64"/>
        </w:trPr>
        <w:tc>
          <w:tcPr>
            <w:tcW w:w="1219" w:type="dxa"/>
          </w:tcPr>
          <w:p w14:paraId="1328E520" w14:textId="6C7EDC72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2EAACA8" w14:textId="4CCEE780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2025. 1. 13</w:t>
            </w:r>
          </w:p>
        </w:tc>
        <w:tc>
          <w:tcPr>
            <w:tcW w:w="6832" w:type="dxa"/>
          </w:tcPr>
          <w:p w14:paraId="1FEE6D12" w14:textId="771C5347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6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관리 계정 탈취</w:t>
              </w:r>
            </w:hyperlink>
          </w:p>
        </w:tc>
      </w:tr>
      <w:tr w:rsidR="00DF3E48" w:rsidRPr="00610162" w14:paraId="5B9AD3AE" w14:textId="77777777" w:rsidTr="006F2F56">
        <w:trPr>
          <w:trHeight w:val="64"/>
        </w:trPr>
        <w:tc>
          <w:tcPr>
            <w:tcW w:w="1219" w:type="dxa"/>
          </w:tcPr>
          <w:p w14:paraId="240E92C8" w14:textId="59DBE0CC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E21D6F3" w14:textId="154B016A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2025. 1. 13</w:t>
            </w:r>
          </w:p>
        </w:tc>
        <w:tc>
          <w:tcPr>
            <w:tcW w:w="6832" w:type="dxa"/>
          </w:tcPr>
          <w:p w14:paraId="53400F61" w14:textId="2ABDBA20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7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관리 계정 post탈취</w:t>
              </w:r>
            </w:hyperlink>
          </w:p>
        </w:tc>
      </w:tr>
      <w:tr w:rsidR="00DF3E48" w:rsidRPr="00610162" w14:paraId="0E443539" w14:textId="77777777" w:rsidTr="006F2F56">
        <w:trPr>
          <w:trHeight w:val="64"/>
        </w:trPr>
        <w:tc>
          <w:tcPr>
            <w:tcW w:w="1219" w:type="dxa"/>
          </w:tcPr>
          <w:p w14:paraId="5DB79313" w14:textId="634BD4CA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6922A13" w14:textId="4E1815BE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10650381" w14:textId="3377B9F0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8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CSRF 토큰 탈취</w:t>
              </w:r>
            </w:hyperlink>
          </w:p>
        </w:tc>
      </w:tr>
      <w:tr w:rsidR="00DF3E48" w:rsidRPr="00610162" w14:paraId="1FFEAADA" w14:textId="77777777" w:rsidTr="006F2F56">
        <w:trPr>
          <w:trHeight w:val="64"/>
        </w:trPr>
        <w:tc>
          <w:tcPr>
            <w:tcW w:w="1219" w:type="dxa"/>
          </w:tcPr>
          <w:p w14:paraId="32A385DD" w14:textId="65C28B9B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65334AB" w14:textId="48239DFF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0118659B" w14:textId="0F87A481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6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Natas4 Referer 헤더 조작</w:t>
              </w:r>
            </w:hyperlink>
          </w:p>
        </w:tc>
      </w:tr>
      <w:tr w:rsidR="00DF3E48" w:rsidRPr="00610162" w14:paraId="095CE4B6" w14:textId="77777777" w:rsidTr="006F2F56">
        <w:trPr>
          <w:trHeight w:val="64"/>
        </w:trPr>
        <w:tc>
          <w:tcPr>
            <w:tcW w:w="1219" w:type="dxa"/>
          </w:tcPr>
          <w:p w14:paraId="1116C06C" w14:textId="73729B89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0E0BC1D" w14:textId="436640D2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2025. 1. 14</w:t>
            </w:r>
          </w:p>
        </w:tc>
        <w:tc>
          <w:tcPr>
            <w:tcW w:w="6832" w:type="dxa"/>
          </w:tcPr>
          <w:p w14:paraId="389D65F3" w14:textId="24787D21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Natas9 PHP passthru() 함수 분석</w:t>
              </w:r>
            </w:hyperlink>
          </w:p>
        </w:tc>
      </w:tr>
      <w:tr w:rsidR="00DF3E48" w:rsidRPr="00610162" w14:paraId="781803E9" w14:textId="77777777" w:rsidTr="006F2F56">
        <w:trPr>
          <w:trHeight w:val="64"/>
        </w:trPr>
        <w:tc>
          <w:tcPr>
            <w:tcW w:w="1219" w:type="dxa"/>
          </w:tcPr>
          <w:p w14:paraId="02FF4075" w14:textId="0EC5DBFF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5588D24" w14:textId="34AC15D1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2025. 1. 15</w:t>
            </w:r>
          </w:p>
        </w:tc>
        <w:tc>
          <w:tcPr>
            <w:tcW w:w="6832" w:type="dxa"/>
          </w:tcPr>
          <w:p w14:paraId="012B603F" w14:textId="33D066D3" w:rsidR="00DF3E48" w:rsidRPr="00DE66C1" w:rsidRDefault="00DF3E48" w:rsidP="00DF3E48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1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CSRF(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Cross-Site Request Forgery)</w:t>
              </w:r>
            </w:hyperlink>
          </w:p>
        </w:tc>
      </w:tr>
      <w:tr w:rsidR="00811270" w:rsidRPr="00610162" w14:paraId="06C42F34" w14:textId="77777777" w:rsidTr="006F2F56">
        <w:trPr>
          <w:trHeight w:val="64"/>
        </w:trPr>
        <w:tc>
          <w:tcPr>
            <w:tcW w:w="1219" w:type="dxa"/>
          </w:tcPr>
          <w:p w14:paraId="2A014E6D" w14:textId="7F1820AE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F2A831E" w14:textId="0A8E7A34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6CF4CF5E" w14:textId="37E1431E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CSRF 방어</w:t>
              </w:r>
            </w:hyperlink>
          </w:p>
        </w:tc>
      </w:tr>
      <w:tr w:rsidR="00811270" w:rsidRPr="00610162" w14:paraId="513A8C9E" w14:textId="77777777" w:rsidTr="006F2F56">
        <w:trPr>
          <w:trHeight w:val="70"/>
        </w:trPr>
        <w:tc>
          <w:tcPr>
            <w:tcW w:w="1219" w:type="dxa"/>
          </w:tcPr>
          <w:p w14:paraId="70D187C9" w14:textId="5BAA9D3C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1531C70" w14:textId="1855895D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5C76B640" w14:textId="6B5BAD59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3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webshell</w:t>
              </w:r>
            </w:hyperlink>
          </w:p>
        </w:tc>
      </w:tr>
      <w:tr w:rsidR="00811270" w:rsidRPr="00610162" w14:paraId="2360B8D5" w14:textId="77777777" w:rsidTr="006F2F56">
        <w:trPr>
          <w:trHeight w:val="64"/>
        </w:trPr>
        <w:tc>
          <w:tcPr>
            <w:tcW w:w="1219" w:type="dxa"/>
          </w:tcPr>
          <w:p w14:paraId="3C599E4D" w14:textId="3B5EE189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51AB162" w14:textId="303A4B7B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2025. 1. 23</w:t>
            </w:r>
          </w:p>
        </w:tc>
        <w:tc>
          <w:tcPr>
            <w:tcW w:w="6832" w:type="dxa"/>
          </w:tcPr>
          <w:p w14:paraId="7C13EC64" w14:textId="6DA24537" w:rsidR="00811270" w:rsidRPr="00DE66C1" w:rsidRDefault="00811270" w:rsidP="00811270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4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확장자 우회</w:t>
              </w:r>
            </w:hyperlink>
          </w:p>
        </w:tc>
      </w:tr>
      <w:tr w:rsidR="005B6231" w:rsidRPr="00610162" w14:paraId="1F595B69" w14:textId="77777777" w:rsidTr="006F2F56">
        <w:trPr>
          <w:trHeight w:val="64"/>
        </w:trPr>
        <w:tc>
          <w:tcPr>
            <w:tcW w:w="1219" w:type="dxa"/>
          </w:tcPr>
          <w:p w14:paraId="509F8AA3" w14:textId="2C03DCDE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3965F17" w14:textId="76E52984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2025. 2. 3</w:t>
            </w:r>
          </w:p>
        </w:tc>
        <w:tc>
          <w:tcPr>
            <w:tcW w:w="6832" w:type="dxa"/>
          </w:tcPr>
          <w:p w14:paraId="0ACAC0F6" w14:textId="0BF46E00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오픈 리디렉션(Open Redirect) 취약점</w:t>
              </w:r>
            </w:hyperlink>
          </w:p>
        </w:tc>
      </w:tr>
      <w:tr w:rsidR="005B6231" w:rsidRPr="00610162" w14:paraId="61913CA3" w14:textId="77777777" w:rsidTr="006F2F56">
        <w:trPr>
          <w:trHeight w:val="64"/>
        </w:trPr>
        <w:tc>
          <w:tcPr>
            <w:tcW w:w="1219" w:type="dxa"/>
          </w:tcPr>
          <w:p w14:paraId="1E491290" w14:textId="2B3CEAFB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459EE8F" w14:textId="7DDD54DA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2025. 2. 3</w:t>
            </w:r>
          </w:p>
        </w:tc>
        <w:tc>
          <w:tcPr>
            <w:tcW w:w="6832" w:type="dxa"/>
          </w:tcPr>
          <w:p w14:paraId="3921D265" w14:textId="2B8AC139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HTTP 파라미터 오염(HTTP Parameter Pollution)</w:t>
              </w:r>
            </w:hyperlink>
          </w:p>
        </w:tc>
      </w:tr>
      <w:tr w:rsidR="005B6231" w:rsidRPr="00610162" w14:paraId="5E7C16F2" w14:textId="77777777" w:rsidTr="006F2F56">
        <w:trPr>
          <w:trHeight w:val="64"/>
        </w:trPr>
        <w:tc>
          <w:tcPr>
            <w:tcW w:w="1219" w:type="dxa"/>
          </w:tcPr>
          <w:p w14:paraId="322F39E2" w14:textId="5B0F7576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8CC587C" w14:textId="2F0D1D91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2025. 2. 5</w:t>
            </w:r>
          </w:p>
        </w:tc>
        <w:tc>
          <w:tcPr>
            <w:tcW w:w="6832" w:type="dxa"/>
          </w:tcPr>
          <w:p w14:paraId="326B6E88" w14:textId="50F3D14B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7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LFI</w:t>
              </w:r>
            </w:hyperlink>
          </w:p>
        </w:tc>
      </w:tr>
      <w:tr w:rsidR="005B6231" w:rsidRPr="00610162" w14:paraId="3943948D" w14:textId="77777777" w:rsidTr="006F2F56">
        <w:trPr>
          <w:trHeight w:val="64"/>
        </w:trPr>
        <w:tc>
          <w:tcPr>
            <w:tcW w:w="1219" w:type="dxa"/>
          </w:tcPr>
          <w:p w14:paraId="16AE76D1" w14:textId="7B1A22FE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3E10F768" w14:textId="61081855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2025. 2. 8</w:t>
            </w:r>
          </w:p>
        </w:tc>
        <w:tc>
          <w:tcPr>
            <w:tcW w:w="6832" w:type="dxa"/>
          </w:tcPr>
          <w:p w14:paraId="2BF03590" w14:textId="07DAC8E9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쉘쇼크(Shellshock) 취약점</w:t>
              </w:r>
            </w:hyperlink>
          </w:p>
        </w:tc>
      </w:tr>
      <w:tr w:rsidR="005B6231" w:rsidRPr="00610162" w14:paraId="0B6A164A" w14:textId="77777777" w:rsidTr="006F2F56">
        <w:trPr>
          <w:trHeight w:val="64"/>
        </w:trPr>
        <w:tc>
          <w:tcPr>
            <w:tcW w:w="1219" w:type="dxa"/>
          </w:tcPr>
          <w:p w14:paraId="70A6CABF" w14:textId="048915A4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9BD064F" w14:textId="12DBCCAC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2025. 2.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6832" w:type="dxa"/>
          </w:tcPr>
          <w:p w14:paraId="73A7E787" w14:textId="2EB99E21" w:rsidR="005B6231" w:rsidRPr="00DE66C1" w:rsidRDefault="005B6231" w:rsidP="005B6231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79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fileupload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.htaccess</w:t>
              </w:r>
            </w:hyperlink>
          </w:p>
        </w:tc>
      </w:tr>
      <w:tr w:rsidR="006F2F56" w:rsidRPr="00610162" w14:paraId="5FDF2828" w14:textId="77777777" w:rsidTr="006F2F56">
        <w:trPr>
          <w:trHeight w:val="64"/>
        </w:trPr>
        <w:tc>
          <w:tcPr>
            <w:tcW w:w="1219" w:type="dxa"/>
          </w:tcPr>
          <w:p w14:paraId="3BE26941" w14:textId="41968C8F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7ECABF7" w14:textId="3987CFF5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2025. 2. 11</w:t>
            </w:r>
          </w:p>
        </w:tc>
        <w:tc>
          <w:tcPr>
            <w:tcW w:w="6832" w:type="dxa"/>
          </w:tcPr>
          <w:p w14:paraId="4D8E1C43" w14:textId="45D84932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file download</w:t>
              </w:r>
            </w:hyperlink>
          </w:p>
        </w:tc>
      </w:tr>
      <w:tr w:rsidR="006F2F56" w:rsidRPr="00610162" w14:paraId="3FE1150D" w14:textId="77777777" w:rsidTr="006F2F56">
        <w:trPr>
          <w:trHeight w:val="64"/>
        </w:trPr>
        <w:tc>
          <w:tcPr>
            <w:tcW w:w="1219" w:type="dxa"/>
          </w:tcPr>
          <w:p w14:paraId="42541130" w14:textId="479B243D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2E242998" w14:textId="7260A07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2025. 2. 15</w:t>
            </w:r>
          </w:p>
        </w:tc>
        <w:tc>
          <w:tcPr>
            <w:tcW w:w="6832" w:type="dxa"/>
          </w:tcPr>
          <w:p w14:paraId="3C5C66D0" w14:textId="65A9A3D7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1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Authorization Token 노출</w:t>
              </w:r>
            </w:hyperlink>
          </w:p>
        </w:tc>
      </w:tr>
      <w:tr w:rsidR="006F2F56" w:rsidRPr="00610162" w14:paraId="323C6A2A" w14:textId="77777777" w:rsidTr="006F2F56">
        <w:trPr>
          <w:trHeight w:val="64"/>
        </w:trPr>
        <w:tc>
          <w:tcPr>
            <w:tcW w:w="1219" w:type="dxa"/>
          </w:tcPr>
          <w:p w14:paraId="301618E8" w14:textId="25CA0D48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AC64F4D" w14:textId="7CCD3EF8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2025. 2. 16</w:t>
            </w:r>
          </w:p>
        </w:tc>
        <w:tc>
          <w:tcPr>
            <w:tcW w:w="6832" w:type="dxa"/>
          </w:tcPr>
          <w:p w14:paraId="04DD20B5" w14:textId="393C611B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안전한 파일 업로드 방안</w:t>
              </w:r>
            </w:hyperlink>
          </w:p>
        </w:tc>
      </w:tr>
      <w:tr w:rsidR="006F2F56" w:rsidRPr="00610162" w14:paraId="60E55337" w14:textId="77777777" w:rsidTr="006F2F56">
        <w:trPr>
          <w:trHeight w:val="64"/>
        </w:trPr>
        <w:tc>
          <w:tcPr>
            <w:tcW w:w="1219" w:type="dxa"/>
          </w:tcPr>
          <w:p w14:paraId="52C19FC1" w14:textId="536C43D2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91A886D" w14:textId="71FDC670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2025. 2. 16</w:t>
            </w:r>
          </w:p>
        </w:tc>
        <w:tc>
          <w:tcPr>
            <w:tcW w:w="6832" w:type="dxa"/>
          </w:tcPr>
          <w:p w14:paraId="39F0AB38" w14:textId="5FD79A9F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u w:val="single"/>
              </w:rPr>
            </w:pPr>
            <w:hyperlink r:id="rId83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안전한 파일 다운로드 방안</w:t>
              </w:r>
            </w:hyperlink>
          </w:p>
        </w:tc>
      </w:tr>
      <w:tr w:rsidR="006F2F56" w:rsidRPr="00610162" w14:paraId="40C66310" w14:textId="77777777" w:rsidTr="006F2F56">
        <w:trPr>
          <w:trHeight w:val="64"/>
        </w:trPr>
        <w:tc>
          <w:tcPr>
            <w:tcW w:w="1219" w:type="dxa"/>
          </w:tcPr>
          <w:p w14:paraId="53465708" w14:textId="1A45255F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C85B130" w14:textId="24C5837C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2025. 2. 17</w:t>
            </w:r>
          </w:p>
        </w:tc>
        <w:tc>
          <w:tcPr>
            <w:tcW w:w="6832" w:type="dxa"/>
          </w:tcPr>
          <w:p w14:paraId="3FEB4BC4" w14:textId="6382E6EE" w:rsidR="006F2F56" w:rsidRPr="00DE66C1" w:rsidRDefault="006F2F56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4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인가 </w:t>
              </w:r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우회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JS 기능 악용</w:t>
              </w:r>
            </w:hyperlink>
          </w:p>
        </w:tc>
      </w:tr>
      <w:tr w:rsidR="006F2F56" w:rsidRPr="00610162" w14:paraId="2B9D2D5C" w14:textId="77777777" w:rsidTr="006F2F56">
        <w:trPr>
          <w:trHeight w:val="64"/>
        </w:trPr>
        <w:tc>
          <w:tcPr>
            <w:tcW w:w="1219" w:type="dxa"/>
          </w:tcPr>
          <w:p w14:paraId="15D333E2" w14:textId="69B778F6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627A1B20" w14:textId="1FF522E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832" w:type="dxa"/>
          </w:tcPr>
          <w:p w14:paraId="016F730B" w14:textId="4D8DC3DB" w:rsidR="006F2F56" w:rsidRPr="00DE66C1" w:rsidRDefault="006F2F56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인가 </w:t>
              </w:r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우회 :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 xml:space="preserve"> 파라미터 변조</w:t>
              </w:r>
            </w:hyperlink>
          </w:p>
        </w:tc>
      </w:tr>
      <w:tr w:rsidR="006F2F56" w:rsidRPr="00610162" w14:paraId="13130117" w14:textId="77777777" w:rsidTr="006F2F56">
        <w:trPr>
          <w:trHeight w:val="64"/>
        </w:trPr>
        <w:tc>
          <w:tcPr>
            <w:tcW w:w="1219" w:type="dxa"/>
          </w:tcPr>
          <w:p w14:paraId="28BD918E" w14:textId="3EA87233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85BA1F" w14:textId="28B74D60" w:rsidR="006F2F56" w:rsidRPr="00DE66C1" w:rsidRDefault="006F2F56" w:rsidP="006F2F56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24420052" w14:textId="1C158673" w:rsidR="006F2F56" w:rsidRPr="00DE66C1" w:rsidRDefault="006F2F56" w:rsidP="006F2F56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Metasploit Framework 디렉토리 구조와 주요 파일/폴더</w:t>
              </w:r>
            </w:hyperlink>
          </w:p>
        </w:tc>
      </w:tr>
      <w:tr w:rsidR="00810CC9" w:rsidRPr="00610162" w14:paraId="46B12CA6" w14:textId="77777777" w:rsidTr="006F2F56">
        <w:trPr>
          <w:trHeight w:val="64"/>
        </w:trPr>
        <w:tc>
          <w:tcPr>
            <w:tcW w:w="1219" w:type="dxa"/>
          </w:tcPr>
          <w:p w14:paraId="51342FEE" w14:textId="00454040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A1F9FFE" w14:textId="7BE37A80" w:rsidR="00810CC9" w:rsidRPr="00DE66C1" w:rsidRDefault="00810CC9" w:rsidP="00810CC9">
            <w:pPr>
              <w:tabs>
                <w:tab w:val="left" w:pos="1305"/>
              </w:tabs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0A49A7A5" w14:textId="4907DB2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hyperlink r:id="rId87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주요 정보통신기반시설의 웹 해킹 관련 28개 취약점 분석 및 대응 방안</w:t>
              </w:r>
            </w:hyperlink>
          </w:p>
        </w:tc>
      </w:tr>
      <w:tr w:rsidR="00810CC9" w:rsidRPr="00610162" w14:paraId="72365FED" w14:textId="77777777" w:rsidTr="006F2F56">
        <w:trPr>
          <w:trHeight w:val="64"/>
        </w:trPr>
        <w:tc>
          <w:tcPr>
            <w:tcW w:w="1219" w:type="dxa"/>
          </w:tcPr>
          <w:p w14:paraId="3AB06314" w14:textId="7BBE782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BD5CA0A" w14:textId="57F7F75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2025. 2.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6832" w:type="dxa"/>
          </w:tcPr>
          <w:p w14:paraId="73B497F4" w14:textId="31588A42" w:rsidR="00810CC9" w:rsidRPr="00DE66C1" w:rsidRDefault="00810CC9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웹사이트 구축 및 취약점 실험</w:t>
              </w:r>
            </w:hyperlink>
          </w:p>
        </w:tc>
      </w:tr>
      <w:tr w:rsidR="00627E55" w:rsidRPr="00610162" w14:paraId="13A83C0C" w14:textId="77777777" w:rsidTr="00E20289">
        <w:trPr>
          <w:trHeight w:val="64"/>
        </w:trPr>
        <w:tc>
          <w:tcPr>
            <w:tcW w:w="1219" w:type="dxa"/>
          </w:tcPr>
          <w:p w14:paraId="696610CE" w14:textId="6BBA989A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B9F9BA3" w14:textId="6C66B181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2025. 2. 26</w:t>
            </w:r>
          </w:p>
        </w:tc>
        <w:tc>
          <w:tcPr>
            <w:tcW w:w="6832" w:type="dxa"/>
          </w:tcPr>
          <w:p w14:paraId="052265CE" w14:textId="1B00BA3F" w:rsidR="00627E55" w:rsidRPr="00DE66C1" w:rsidRDefault="00627E55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8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특정 웹사이트의 SQL 인젝션 취약점</w:t>
              </w:r>
            </w:hyperlink>
          </w:p>
        </w:tc>
      </w:tr>
      <w:tr w:rsidR="00627E55" w:rsidRPr="00610162" w14:paraId="1AAB24D8" w14:textId="77777777" w:rsidTr="006F2F56">
        <w:trPr>
          <w:trHeight w:val="64"/>
        </w:trPr>
        <w:tc>
          <w:tcPr>
            <w:tcW w:w="1219" w:type="dxa"/>
          </w:tcPr>
          <w:p w14:paraId="4BED9DA8" w14:textId="707D2ACD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5C61A48" w14:textId="1B03AC6C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2025. 3. 2</w:t>
            </w:r>
          </w:p>
        </w:tc>
        <w:tc>
          <w:tcPr>
            <w:tcW w:w="6832" w:type="dxa"/>
          </w:tcPr>
          <w:p w14:paraId="4BEB3DB5" w14:textId="3EF4CBBB" w:rsidR="00627E55" w:rsidRPr="00DE66C1" w:rsidRDefault="00627E55" w:rsidP="00627E55">
            <w:pPr>
              <w:tabs>
                <w:tab w:val="left" w:pos="3930"/>
              </w:tabs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 개발 당시 보안 조치</w:t>
              </w:r>
            </w:hyperlink>
          </w:p>
        </w:tc>
      </w:tr>
      <w:tr w:rsidR="00627E55" w:rsidRPr="00610162" w14:paraId="2854E800" w14:textId="77777777" w:rsidTr="0014500D">
        <w:trPr>
          <w:trHeight w:val="70"/>
        </w:trPr>
        <w:tc>
          <w:tcPr>
            <w:tcW w:w="1219" w:type="dxa"/>
          </w:tcPr>
          <w:p w14:paraId="01FFF85F" w14:textId="0CDFF92E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53E8176C" w14:textId="7EBFCA07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2025. 3. 3</w:t>
            </w:r>
          </w:p>
        </w:tc>
        <w:tc>
          <w:tcPr>
            <w:tcW w:w="6832" w:type="dxa"/>
          </w:tcPr>
          <w:p w14:paraId="09D76BF2" w14:textId="7DF9C466" w:rsidR="00627E55" w:rsidRPr="00DE66C1" w:rsidRDefault="00627E55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1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 모의해킹 결과</w:t>
              </w:r>
            </w:hyperlink>
          </w:p>
        </w:tc>
      </w:tr>
      <w:tr w:rsidR="00627E55" w:rsidRPr="00610162" w14:paraId="6DE4ED5E" w14:textId="77777777" w:rsidTr="00627E55">
        <w:trPr>
          <w:trHeight w:val="70"/>
        </w:trPr>
        <w:tc>
          <w:tcPr>
            <w:tcW w:w="1219" w:type="dxa"/>
          </w:tcPr>
          <w:p w14:paraId="6ED6D84A" w14:textId="0767132F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43348C03" w14:textId="7531E2A6" w:rsidR="00627E55" w:rsidRPr="00DE66C1" w:rsidRDefault="00627E55" w:rsidP="00627E55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 xml:space="preserve">2025. 3. 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6832" w:type="dxa"/>
          </w:tcPr>
          <w:p w14:paraId="51EC361E" w14:textId="28FCF08A" w:rsidR="00627E55" w:rsidRPr="00DE66C1" w:rsidRDefault="00627E55" w:rsidP="00627E55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다람쥐웹</w:t>
              </w:r>
              <w:r w:rsidRPr="00DE66C1">
                <w:rPr>
                  <w:rStyle w:val="affc"/>
                  <w:rFonts w:hint="eastAsia"/>
                  <w:b/>
                  <w:bCs/>
                  <w:color w:val="auto"/>
                  <w:sz w:val="20"/>
                  <w:szCs w:val="20"/>
                  <w:shd w:val="clear" w:color="auto" w:fill="FFFFFF"/>
                </w:rPr>
                <w:t xml:space="preserve"> </w:t>
              </w:r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모의해킹결과보고서</w:t>
              </w:r>
            </w:hyperlink>
          </w:p>
        </w:tc>
      </w:tr>
      <w:tr w:rsidR="0014500D" w:rsidRPr="00610162" w14:paraId="176521C5" w14:textId="77777777" w:rsidTr="006F2F56">
        <w:trPr>
          <w:trHeight w:val="64"/>
        </w:trPr>
        <w:tc>
          <w:tcPr>
            <w:tcW w:w="1219" w:type="dxa"/>
          </w:tcPr>
          <w:p w14:paraId="02733280" w14:textId="458F799A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18651C03" w14:textId="01364CDF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2025. 3. 13</w:t>
            </w:r>
          </w:p>
        </w:tc>
        <w:tc>
          <w:tcPr>
            <w:tcW w:w="6832" w:type="dxa"/>
          </w:tcPr>
          <w:p w14:paraId="79F06BD1" w14:textId="71DA469D" w:rsidR="0014500D" w:rsidRPr="00DE66C1" w:rsidRDefault="0014500D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3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Time-Based SQL Injection</w:t>
              </w:r>
            </w:hyperlink>
          </w:p>
        </w:tc>
      </w:tr>
      <w:tr w:rsidR="0014500D" w:rsidRPr="00610162" w14:paraId="4AE4305E" w14:textId="77777777" w:rsidTr="006F2F56">
        <w:trPr>
          <w:trHeight w:val="64"/>
        </w:trPr>
        <w:tc>
          <w:tcPr>
            <w:tcW w:w="1219" w:type="dxa"/>
          </w:tcPr>
          <w:p w14:paraId="14FEAC35" w14:textId="2C38E928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9213843" w14:textId="30FDC420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2025. 3. 13</w:t>
            </w:r>
          </w:p>
        </w:tc>
        <w:tc>
          <w:tcPr>
            <w:tcW w:w="6832" w:type="dxa"/>
          </w:tcPr>
          <w:p w14:paraId="5A780EFF" w14:textId="69556351" w:rsidR="0014500D" w:rsidRPr="00DE66C1" w:rsidRDefault="0014500D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4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파일 업로드: Mime 타입 검증 우회</w:t>
              </w:r>
            </w:hyperlink>
          </w:p>
        </w:tc>
      </w:tr>
      <w:tr w:rsidR="0014500D" w:rsidRPr="00610162" w14:paraId="7741DB01" w14:textId="77777777" w:rsidTr="006F2F56">
        <w:trPr>
          <w:trHeight w:val="64"/>
        </w:trPr>
        <w:tc>
          <w:tcPr>
            <w:tcW w:w="1219" w:type="dxa"/>
          </w:tcPr>
          <w:p w14:paraId="2F2056EC" w14:textId="1E555FB3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6B36E3C" w14:textId="0417323E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2025. 3. 14</w:t>
            </w:r>
          </w:p>
        </w:tc>
        <w:tc>
          <w:tcPr>
            <w:tcW w:w="6832" w:type="dxa"/>
          </w:tcPr>
          <w:p w14:paraId="2C98A6C0" w14:textId="56621585" w:rsidR="0014500D" w:rsidRPr="00DE66C1" w:rsidRDefault="0014500D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Session vs JWT</w:t>
              </w:r>
            </w:hyperlink>
          </w:p>
        </w:tc>
      </w:tr>
      <w:tr w:rsidR="0014500D" w:rsidRPr="00610162" w14:paraId="1ADB3840" w14:textId="77777777" w:rsidTr="006F2F56">
        <w:trPr>
          <w:trHeight w:val="64"/>
        </w:trPr>
        <w:tc>
          <w:tcPr>
            <w:tcW w:w="1219" w:type="dxa"/>
          </w:tcPr>
          <w:p w14:paraId="347BAB9A" w14:textId="4C452A65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772FEB4" w14:textId="24E93D66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2025. 3. 22</w:t>
            </w:r>
          </w:p>
        </w:tc>
        <w:tc>
          <w:tcPr>
            <w:tcW w:w="6832" w:type="dxa"/>
          </w:tcPr>
          <w:p w14:paraId="61A1E501" w14:textId="33E947A4" w:rsidR="0014500D" w:rsidRPr="00DE66C1" w:rsidRDefault="0014500D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Gobuster</w:t>
              </w:r>
            </w:hyperlink>
          </w:p>
        </w:tc>
      </w:tr>
      <w:tr w:rsidR="0014500D" w:rsidRPr="00610162" w14:paraId="4DA27AFC" w14:textId="77777777" w:rsidTr="0014500D">
        <w:trPr>
          <w:trHeight w:val="70"/>
        </w:trPr>
        <w:tc>
          <w:tcPr>
            <w:tcW w:w="1219" w:type="dxa"/>
          </w:tcPr>
          <w:p w14:paraId="67099D67" w14:textId="147852C4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76E8746C" w14:textId="01E8AA75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2025. 4. 9</w:t>
            </w:r>
          </w:p>
        </w:tc>
        <w:tc>
          <w:tcPr>
            <w:tcW w:w="6832" w:type="dxa"/>
          </w:tcPr>
          <w:p w14:paraId="4EC744AD" w14:textId="2CCBB0CC" w:rsidR="0014500D" w:rsidRPr="00DE66C1" w:rsidRDefault="0014500D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7" w:history="1">
              <w:proofErr w:type="gramStart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XXE(</w:t>
              </w:r>
              <w:proofErr w:type="gramEnd"/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External Entity Injection)</w:t>
              </w:r>
            </w:hyperlink>
          </w:p>
        </w:tc>
      </w:tr>
      <w:tr w:rsidR="0014500D" w:rsidRPr="00610162" w14:paraId="31F5D57C" w14:textId="77777777" w:rsidTr="006F2F56">
        <w:trPr>
          <w:trHeight w:val="64"/>
        </w:trPr>
        <w:tc>
          <w:tcPr>
            <w:tcW w:w="1219" w:type="dxa"/>
          </w:tcPr>
          <w:p w14:paraId="05D9AC80" w14:textId="670BD628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웹</w:t>
            </w:r>
          </w:p>
        </w:tc>
        <w:tc>
          <w:tcPr>
            <w:tcW w:w="1685" w:type="dxa"/>
          </w:tcPr>
          <w:p w14:paraId="0ABB7043" w14:textId="2D113BD2" w:rsidR="0014500D" w:rsidRPr="00DE66C1" w:rsidRDefault="0014500D" w:rsidP="0014500D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2025. 4. 29</w:t>
            </w:r>
          </w:p>
        </w:tc>
        <w:tc>
          <w:tcPr>
            <w:tcW w:w="6832" w:type="dxa"/>
          </w:tcPr>
          <w:p w14:paraId="53CE71F0" w14:textId="1D4A4373" w:rsidR="0014500D" w:rsidRPr="00DE66C1" w:rsidRDefault="0014500D" w:rsidP="0014500D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  <w:hyperlink r:id="rId9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Oracle Error-based SQL Injection</w:t>
              </w:r>
            </w:hyperlink>
          </w:p>
        </w:tc>
      </w:tr>
      <w:tr w:rsidR="0014500D" w:rsidRPr="00610162" w14:paraId="4F237B59" w14:textId="77777777" w:rsidTr="006F2F56">
        <w:trPr>
          <w:trHeight w:val="64"/>
        </w:trPr>
        <w:tc>
          <w:tcPr>
            <w:tcW w:w="1219" w:type="dxa"/>
          </w:tcPr>
          <w:p w14:paraId="3F0BD2F5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43A8E3D6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832" w:type="dxa"/>
          </w:tcPr>
          <w:p w14:paraId="4139529F" w14:textId="77777777" w:rsidR="0014500D" w:rsidRPr="00DE66C1" w:rsidRDefault="0014500D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14500D" w:rsidRPr="00610162" w14:paraId="7D11FA05" w14:textId="77777777" w:rsidTr="006F2F56">
        <w:trPr>
          <w:trHeight w:val="64"/>
        </w:trPr>
        <w:tc>
          <w:tcPr>
            <w:tcW w:w="1219" w:type="dxa"/>
          </w:tcPr>
          <w:p w14:paraId="1F3FDA27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FA0D552" w14:textId="77777777" w:rsidR="0014500D" w:rsidRPr="00DE66C1" w:rsidRDefault="0014500D" w:rsidP="00810CC9">
            <w:pPr>
              <w:jc w:val="center"/>
              <w:rPr>
                <w:color w:val="auto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832" w:type="dxa"/>
          </w:tcPr>
          <w:p w14:paraId="08248BC0" w14:textId="77777777" w:rsidR="0014500D" w:rsidRPr="00DE66C1" w:rsidRDefault="0014500D" w:rsidP="00810CC9">
            <w:pPr>
              <w:jc w:val="center"/>
              <w:rPr>
                <w:rStyle w:val="ell2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810CC9" w:rsidRPr="00610162" w14:paraId="6F3B8575" w14:textId="77777777" w:rsidTr="006F2F56">
        <w:trPr>
          <w:trHeight w:val="64"/>
        </w:trPr>
        <w:tc>
          <w:tcPr>
            <w:tcW w:w="1219" w:type="dxa"/>
          </w:tcPr>
          <w:p w14:paraId="167B6128" w14:textId="37DE8C9D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lastRenderedPageBreak/>
              <w:t>모바일</w:t>
            </w:r>
          </w:p>
        </w:tc>
        <w:tc>
          <w:tcPr>
            <w:tcW w:w="1685" w:type="dxa"/>
          </w:tcPr>
          <w:p w14:paraId="164B0BC8" w14:textId="5286F16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color w:val="auto"/>
                <w:sz w:val="20"/>
                <w:szCs w:val="20"/>
              </w:rPr>
              <w:t>2024. 11. 30.</w:t>
            </w:r>
          </w:p>
        </w:tc>
        <w:tc>
          <w:tcPr>
            <w:tcW w:w="6832" w:type="dxa"/>
          </w:tcPr>
          <w:p w14:paraId="580FBFBC" w14:textId="6AAF9AAA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99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모바일 앱 서비스 규정 및 진단</w:t>
              </w:r>
            </w:hyperlink>
          </w:p>
        </w:tc>
      </w:tr>
      <w:tr w:rsidR="00810CC9" w:rsidRPr="00610162" w14:paraId="2DB437B5" w14:textId="77777777" w:rsidTr="006F2F56">
        <w:trPr>
          <w:trHeight w:val="64"/>
        </w:trPr>
        <w:tc>
          <w:tcPr>
            <w:tcW w:w="1219" w:type="dxa"/>
          </w:tcPr>
          <w:p w14:paraId="21BE0BC8" w14:textId="57A50E3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2D6BEEB" w14:textId="7ADF51D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2024. 12. 3.</w:t>
            </w:r>
          </w:p>
        </w:tc>
        <w:tc>
          <w:tcPr>
            <w:tcW w:w="6832" w:type="dxa"/>
          </w:tcPr>
          <w:p w14:paraId="5366E6E1" w14:textId="017581B2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0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가상머신 설치</w:t>
              </w:r>
            </w:hyperlink>
          </w:p>
        </w:tc>
      </w:tr>
      <w:tr w:rsidR="00810CC9" w:rsidRPr="00610162" w14:paraId="428EA163" w14:textId="77777777" w:rsidTr="006F2F56">
        <w:trPr>
          <w:trHeight w:val="64"/>
        </w:trPr>
        <w:tc>
          <w:tcPr>
            <w:tcW w:w="1219" w:type="dxa"/>
          </w:tcPr>
          <w:p w14:paraId="3DF47203" w14:textId="5088E1D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5C6BF65" w14:textId="2D5B293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14A96B86" w14:textId="1DC8231E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1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드로저(Drozer) 설치</w:t>
              </w:r>
            </w:hyperlink>
          </w:p>
        </w:tc>
      </w:tr>
      <w:tr w:rsidR="00810CC9" w:rsidRPr="00610162" w14:paraId="16AB16F2" w14:textId="77777777" w:rsidTr="006F2F56">
        <w:trPr>
          <w:trHeight w:val="64"/>
        </w:trPr>
        <w:tc>
          <w:tcPr>
            <w:tcW w:w="1219" w:type="dxa"/>
          </w:tcPr>
          <w:p w14:paraId="74D22529" w14:textId="2E4CA67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CE879B3" w14:textId="71000DB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3D919FC5" w14:textId="4C67708A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2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액티비티 분석</w:t>
              </w:r>
            </w:hyperlink>
          </w:p>
        </w:tc>
      </w:tr>
      <w:tr w:rsidR="00810CC9" w:rsidRPr="00610162" w14:paraId="47C28626" w14:textId="77777777" w:rsidTr="006F2F56">
        <w:trPr>
          <w:trHeight w:val="64"/>
        </w:trPr>
        <w:tc>
          <w:tcPr>
            <w:tcW w:w="1219" w:type="dxa"/>
          </w:tcPr>
          <w:p w14:paraId="3C9BF53E" w14:textId="0538219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61C0F42" w14:textId="014C95D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3D82389C" w14:textId="31B707C2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3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브로드캐스트 리시버 분석</w:t>
              </w:r>
            </w:hyperlink>
          </w:p>
        </w:tc>
      </w:tr>
      <w:tr w:rsidR="00810CC9" w:rsidRPr="00610162" w14:paraId="1355D0C4" w14:textId="77777777" w:rsidTr="006F2F56">
        <w:trPr>
          <w:trHeight w:val="64"/>
        </w:trPr>
        <w:tc>
          <w:tcPr>
            <w:tcW w:w="1219" w:type="dxa"/>
          </w:tcPr>
          <w:p w14:paraId="0CA1329B" w14:textId="556C8A7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F1F0CC6" w14:textId="1BD6D31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2024. 12. 4.</w:t>
            </w:r>
          </w:p>
        </w:tc>
        <w:tc>
          <w:tcPr>
            <w:tcW w:w="6832" w:type="dxa"/>
          </w:tcPr>
          <w:p w14:paraId="0539BEB5" w14:textId="61B6257C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4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콘텐츠 프로바이더 분석</w:t>
              </w:r>
            </w:hyperlink>
          </w:p>
        </w:tc>
      </w:tr>
      <w:tr w:rsidR="00810CC9" w:rsidRPr="00610162" w14:paraId="53B2543E" w14:textId="77777777" w:rsidTr="006F2F56">
        <w:trPr>
          <w:trHeight w:val="64"/>
        </w:trPr>
        <w:tc>
          <w:tcPr>
            <w:tcW w:w="1219" w:type="dxa"/>
          </w:tcPr>
          <w:p w14:paraId="5E36ACB8" w14:textId="523EA43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28CED8D" w14:textId="40E73DC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23822AD8" w14:textId="007A5058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서비스 분석</w:t>
              </w:r>
            </w:hyperlink>
          </w:p>
        </w:tc>
      </w:tr>
      <w:tr w:rsidR="00810CC9" w:rsidRPr="00610162" w14:paraId="5CFD4DA1" w14:textId="77777777" w:rsidTr="006F2F56">
        <w:trPr>
          <w:trHeight w:val="64"/>
        </w:trPr>
        <w:tc>
          <w:tcPr>
            <w:tcW w:w="1219" w:type="dxa"/>
          </w:tcPr>
          <w:p w14:paraId="3B946A25" w14:textId="482FB1F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7B8D4A0" w14:textId="44C6688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18C1C708" w14:textId="08F9E7CB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Debuggable package 분석</w:t>
              </w:r>
            </w:hyperlink>
          </w:p>
        </w:tc>
      </w:tr>
      <w:tr w:rsidR="00810CC9" w:rsidRPr="00610162" w14:paraId="1A961F66" w14:textId="77777777" w:rsidTr="006F2F56">
        <w:trPr>
          <w:trHeight w:val="64"/>
        </w:trPr>
        <w:tc>
          <w:tcPr>
            <w:tcW w:w="1219" w:type="dxa"/>
          </w:tcPr>
          <w:p w14:paraId="3A0AF7A2" w14:textId="68CC447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51CAE01C" w14:textId="69EF040A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6F047F57" w14:textId="1471AF8B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7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브로드캐스트 리시버 결함</w:t>
              </w:r>
            </w:hyperlink>
          </w:p>
        </w:tc>
      </w:tr>
      <w:tr w:rsidR="00810CC9" w:rsidRPr="00610162" w14:paraId="07DF95B9" w14:textId="77777777" w:rsidTr="006F2F56">
        <w:trPr>
          <w:trHeight w:val="64"/>
        </w:trPr>
        <w:tc>
          <w:tcPr>
            <w:tcW w:w="1219" w:type="dxa"/>
          </w:tcPr>
          <w:p w14:paraId="0C3F4A06" w14:textId="7F6ACE2F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30783F8" w14:textId="6B963D1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2025. 1. 6</w:t>
            </w:r>
          </w:p>
        </w:tc>
        <w:tc>
          <w:tcPr>
            <w:tcW w:w="6832" w:type="dxa"/>
          </w:tcPr>
          <w:p w14:paraId="025EBF5A" w14:textId="138DCEC6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취약한 인증 매커니즘</w:t>
              </w:r>
            </w:hyperlink>
          </w:p>
        </w:tc>
      </w:tr>
      <w:tr w:rsidR="00810CC9" w:rsidRPr="00610162" w14:paraId="3D1705EB" w14:textId="77777777" w:rsidTr="006F2F56">
        <w:trPr>
          <w:trHeight w:val="64"/>
        </w:trPr>
        <w:tc>
          <w:tcPr>
            <w:tcW w:w="1219" w:type="dxa"/>
          </w:tcPr>
          <w:p w14:paraId="2F974F4F" w14:textId="3F74DC2F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5ACA693B" w14:textId="7620FE28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2025. 1. 8</w:t>
            </w:r>
          </w:p>
        </w:tc>
        <w:tc>
          <w:tcPr>
            <w:tcW w:w="6832" w:type="dxa"/>
          </w:tcPr>
          <w:p w14:paraId="2233ECFA" w14:textId="5B6D0E83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0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로컬 암호화 이슈</w:t>
              </w:r>
            </w:hyperlink>
          </w:p>
        </w:tc>
      </w:tr>
      <w:tr w:rsidR="00810CC9" w:rsidRPr="00610162" w14:paraId="3351EC76" w14:textId="77777777" w:rsidTr="006F2F56">
        <w:trPr>
          <w:trHeight w:val="64"/>
        </w:trPr>
        <w:tc>
          <w:tcPr>
            <w:tcW w:w="1219" w:type="dxa"/>
          </w:tcPr>
          <w:p w14:paraId="374ACCB5" w14:textId="012FBB57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B9C0868" w14:textId="1638B7B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2025. 1. 10.</w:t>
            </w:r>
          </w:p>
        </w:tc>
        <w:tc>
          <w:tcPr>
            <w:tcW w:w="6832" w:type="dxa"/>
          </w:tcPr>
          <w:p w14:paraId="3BFB50A7" w14:textId="264FD087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액티비티 컴포넌트 취약점</w:t>
              </w:r>
            </w:hyperlink>
          </w:p>
        </w:tc>
      </w:tr>
      <w:tr w:rsidR="00810CC9" w:rsidRPr="00610162" w14:paraId="04D8F61E" w14:textId="77777777" w:rsidTr="006F2F56">
        <w:trPr>
          <w:trHeight w:val="64"/>
        </w:trPr>
        <w:tc>
          <w:tcPr>
            <w:tcW w:w="1219" w:type="dxa"/>
          </w:tcPr>
          <w:p w14:paraId="195088E8" w14:textId="2946DEBD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1A0F87C" w14:textId="19F8DBBE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2025. 1. 10.</w:t>
            </w:r>
          </w:p>
        </w:tc>
        <w:tc>
          <w:tcPr>
            <w:tcW w:w="6832" w:type="dxa"/>
          </w:tcPr>
          <w:p w14:paraId="57697C78" w14:textId="08790160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1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루팅탐지 및 우회</w:t>
              </w:r>
            </w:hyperlink>
          </w:p>
        </w:tc>
      </w:tr>
      <w:tr w:rsidR="00810CC9" w:rsidRPr="00610162" w14:paraId="4AE0352A" w14:textId="77777777" w:rsidTr="006F2F56">
        <w:trPr>
          <w:trHeight w:val="64"/>
        </w:trPr>
        <w:tc>
          <w:tcPr>
            <w:tcW w:w="1219" w:type="dxa"/>
          </w:tcPr>
          <w:p w14:paraId="12668D4E" w14:textId="1EDBAEB0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0347A9DA" w14:textId="4DE44F7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2025. 1. 15</w:t>
            </w:r>
          </w:p>
        </w:tc>
        <w:tc>
          <w:tcPr>
            <w:tcW w:w="6832" w:type="dxa"/>
          </w:tcPr>
          <w:p w14:paraId="6F4BD2BB" w14:textId="423A6CEB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2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콘텐츠 프로바이터 접근</w:t>
              </w:r>
            </w:hyperlink>
          </w:p>
        </w:tc>
      </w:tr>
      <w:tr w:rsidR="00810CC9" w:rsidRPr="00610162" w14:paraId="66FB71BF" w14:textId="77777777" w:rsidTr="006F2F56">
        <w:trPr>
          <w:trHeight w:val="64"/>
        </w:trPr>
        <w:tc>
          <w:tcPr>
            <w:tcW w:w="1219" w:type="dxa"/>
          </w:tcPr>
          <w:p w14:paraId="72011E59" w14:textId="6CC947FD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2FF63C3C" w14:textId="231B0DC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2025. 1. 17</w:t>
            </w:r>
          </w:p>
        </w:tc>
        <w:tc>
          <w:tcPr>
            <w:tcW w:w="6832" w:type="dxa"/>
          </w:tcPr>
          <w:p w14:paraId="1471A609" w14:textId="0B49E035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3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웹 뷰 실행</w:t>
              </w:r>
            </w:hyperlink>
          </w:p>
        </w:tc>
      </w:tr>
      <w:tr w:rsidR="00810CC9" w:rsidRPr="00610162" w14:paraId="1E1B2C96" w14:textId="77777777" w:rsidTr="006F2F56">
        <w:trPr>
          <w:trHeight w:val="70"/>
        </w:trPr>
        <w:tc>
          <w:tcPr>
            <w:tcW w:w="1219" w:type="dxa"/>
          </w:tcPr>
          <w:p w14:paraId="2A86DF70" w14:textId="00DB9BA4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3369964" w14:textId="5CD99E4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</w:t>
            </w:r>
            <w:r w:rsidRPr="00DE66C1">
              <w:rPr>
                <w:color w:val="auto"/>
                <w:sz w:val="20"/>
                <w:szCs w:val="20"/>
              </w:rPr>
              <w:t>025. 1. 20</w:t>
            </w:r>
          </w:p>
        </w:tc>
        <w:tc>
          <w:tcPr>
            <w:tcW w:w="6832" w:type="dxa"/>
          </w:tcPr>
          <w:p w14:paraId="30A752AB" w14:textId="4E884A0A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4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취약한 암호화 실행</w:t>
              </w:r>
            </w:hyperlink>
          </w:p>
        </w:tc>
      </w:tr>
      <w:tr w:rsidR="00810CC9" w:rsidRPr="00610162" w14:paraId="22A84969" w14:textId="77777777" w:rsidTr="006F2F56">
        <w:trPr>
          <w:trHeight w:val="64"/>
        </w:trPr>
        <w:tc>
          <w:tcPr>
            <w:tcW w:w="1219" w:type="dxa"/>
          </w:tcPr>
          <w:p w14:paraId="138A2E64" w14:textId="03EE974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7227923" w14:textId="790779FC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</w:t>
            </w:r>
            <w:r w:rsidRPr="00DE66C1">
              <w:rPr>
                <w:color w:val="auto"/>
                <w:sz w:val="20"/>
                <w:szCs w:val="20"/>
              </w:rPr>
              <w:t>025. 1. 20</w:t>
            </w:r>
          </w:p>
        </w:tc>
        <w:tc>
          <w:tcPr>
            <w:tcW w:w="6832" w:type="dxa"/>
          </w:tcPr>
          <w:p w14:paraId="408E0024" w14:textId="62E440C2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5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메모리 내 민감한 정보 저장</w:t>
              </w:r>
            </w:hyperlink>
          </w:p>
        </w:tc>
      </w:tr>
      <w:tr w:rsidR="00810CC9" w:rsidRPr="00610162" w14:paraId="496EA98F" w14:textId="77777777" w:rsidTr="006F2F56">
        <w:trPr>
          <w:trHeight w:val="64"/>
        </w:trPr>
        <w:tc>
          <w:tcPr>
            <w:tcW w:w="1219" w:type="dxa"/>
          </w:tcPr>
          <w:p w14:paraId="674E83FC" w14:textId="7BADD361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A2A580D" w14:textId="7479E22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2025. 1. 21</w:t>
            </w:r>
          </w:p>
        </w:tc>
        <w:tc>
          <w:tcPr>
            <w:tcW w:w="6832" w:type="dxa"/>
          </w:tcPr>
          <w:p w14:paraId="5580CE14" w14:textId="2F3B77AE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안전하지 않은 로깅 메커니즘</w:t>
              </w:r>
            </w:hyperlink>
          </w:p>
        </w:tc>
      </w:tr>
      <w:tr w:rsidR="00810CC9" w:rsidRPr="00610162" w14:paraId="7B6E8704" w14:textId="77777777" w:rsidTr="006F2F56">
        <w:trPr>
          <w:trHeight w:val="64"/>
        </w:trPr>
        <w:tc>
          <w:tcPr>
            <w:tcW w:w="1219" w:type="dxa"/>
          </w:tcPr>
          <w:p w14:paraId="75F2951A" w14:textId="569320DB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64EEE11" w14:textId="09735BD3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2025. 1. 22</w:t>
            </w:r>
          </w:p>
        </w:tc>
        <w:tc>
          <w:tcPr>
            <w:tcW w:w="6832" w:type="dxa"/>
          </w:tcPr>
          <w:p w14:paraId="4D100A78" w14:textId="4A766614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7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키보드 캐시 이슈</w:t>
              </w:r>
            </w:hyperlink>
          </w:p>
        </w:tc>
      </w:tr>
      <w:tr w:rsidR="00810CC9" w:rsidRPr="00610162" w14:paraId="1CE44068" w14:textId="77777777" w:rsidTr="006F2F56">
        <w:trPr>
          <w:trHeight w:val="64"/>
        </w:trPr>
        <w:tc>
          <w:tcPr>
            <w:tcW w:w="1219" w:type="dxa"/>
          </w:tcPr>
          <w:p w14:paraId="242D49DA" w14:textId="65604BB2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87707B5" w14:textId="595F320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2025. 1. 27</w:t>
            </w:r>
          </w:p>
        </w:tc>
        <w:tc>
          <w:tcPr>
            <w:tcW w:w="6832" w:type="dxa"/>
          </w:tcPr>
          <w:p w14:paraId="096FB0F4" w14:textId="0B57E5BA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Application Debuggable</w:t>
              </w:r>
            </w:hyperlink>
          </w:p>
        </w:tc>
      </w:tr>
      <w:tr w:rsidR="00810CC9" w:rsidRPr="00610162" w14:paraId="2967C594" w14:textId="77777777" w:rsidTr="006F2F56">
        <w:trPr>
          <w:trHeight w:val="64"/>
        </w:trPr>
        <w:tc>
          <w:tcPr>
            <w:tcW w:w="1219" w:type="dxa"/>
          </w:tcPr>
          <w:p w14:paraId="7B879F5C" w14:textId="3A44D936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CF97480" w14:textId="47CFC98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2025. 1. 2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6832" w:type="dxa"/>
          </w:tcPr>
          <w:p w14:paraId="28F71184" w14:textId="4075B632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1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Clipboard Hijacking</w:t>
              </w:r>
            </w:hyperlink>
          </w:p>
        </w:tc>
      </w:tr>
      <w:tr w:rsidR="00810CC9" w:rsidRPr="00610162" w14:paraId="203CB385" w14:textId="77777777" w:rsidTr="006F2F56">
        <w:trPr>
          <w:trHeight w:val="64"/>
        </w:trPr>
        <w:tc>
          <w:tcPr>
            <w:tcW w:w="1219" w:type="dxa"/>
          </w:tcPr>
          <w:p w14:paraId="49E0550B" w14:textId="17F600E7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E2B5572" w14:textId="5B5FCE59" w:rsidR="00810CC9" w:rsidRPr="00DE66C1" w:rsidRDefault="00810CC9" w:rsidP="00810CC9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</w:t>
            </w:r>
          </w:p>
        </w:tc>
        <w:tc>
          <w:tcPr>
            <w:tcW w:w="6832" w:type="dxa"/>
          </w:tcPr>
          <w:p w14:paraId="1F79D713" w14:textId="7B072DC9" w:rsidR="00810CC9" w:rsidRPr="00DE66C1" w:rsidRDefault="00810CC9" w:rsidP="00810CC9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안드로이드 백업 취약점</w:t>
              </w:r>
            </w:hyperlink>
          </w:p>
        </w:tc>
      </w:tr>
      <w:tr w:rsidR="00DE66C1" w:rsidRPr="00610162" w14:paraId="3F9945D1" w14:textId="77777777" w:rsidTr="006F2F56">
        <w:trPr>
          <w:trHeight w:val="64"/>
        </w:trPr>
        <w:tc>
          <w:tcPr>
            <w:tcW w:w="1219" w:type="dxa"/>
          </w:tcPr>
          <w:p w14:paraId="53BFB0F5" w14:textId="4E8A8A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BF49751" w14:textId="2CEF8132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6832" w:type="dxa"/>
          </w:tcPr>
          <w:p w14:paraId="715E0957" w14:textId="7A9E1937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1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프리다(Frida) 세팅</w:t>
              </w:r>
            </w:hyperlink>
          </w:p>
        </w:tc>
      </w:tr>
      <w:tr w:rsidR="00DE66C1" w:rsidRPr="00610162" w14:paraId="7EB9EBE7" w14:textId="77777777" w:rsidTr="006F2F56">
        <w:trPr>
          <w:trHeight w:val="64"/>
        </w:trPr>
        <w:tc>
          <w:tcPr>
            <w:tcW w:w="1219" w:type="dxa"/>
          </w:tcPr>
          <w:p w14:paraId="5E24A9AC" w14:textId="33F595B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F8E0DA4" w14:textId="158B1F4A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2025. 3. 18</w:t>
            </w:r>
          </w:p>
        </w:tc>
        <w:tc>
          <w:tcPr>
            <w:tcW w:w="6832" w:type="dxa"/>
          </w:tcPr>
          <w:p w14:paraId="47AE2478" w14:textId="41396088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2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 기능</w:t>
              </w:r>
            </w:hyperlink>
          </w:p>
        </w:tc>
      </w:tr>
      <w:tr w:rsidR="00DE66C1" w:rsidRPr="00610162" w14:paraId="7969B862" w14:textId="77777777" w:rsidTr="006F2F56">
        <w:trPr>
          <w:trHeight w:val="64"/>
        </w:trPr>
        <w:tc>
          <w:tcPr>
            <w:tcW w:w="1219" w:type="dxa"/>
          </w:tcPr>
          <w:p w14:paraId="3D9BF4BB" w14:textId="6F7D42A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23086E7F" w14:textId="12CDD2C2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2025. 3. 1</w:t>
            </w:r>
            <w:r w:rsidRPr="00DE66C1">
              <w:rPr>
                <w:color w:val="auto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6832" w:type="dxa"/>
          </w:tcPr>
          <w:p w14:paraId="1583B955" w14:textId="3318E7B8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3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 기본 문법</w:t>
              </w:r>
            </w:hyperlink>
          </w:p>
        </w:tc>
      </w:tr>
      <w:tr w:rsidR="00DE66C1" w:rsidRPr="00610162" w14:paraId="35919AB7" w14:textId="77777777" w:rsidTr="006F2F56">
        <w:trPr>
          <w:trHeight w:val="64"/>
        </w:trPr>
        <w:tc>
          <w:tcPr>
            <w:tcW w:w="1219" w:type="dxa"/>
          </w:tcPr>
          <w:p w14:paraId="67D384E1" w14:textId="3373E5B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389DA08D" w14:textId="21BE951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122521E2" w14:textId="27941AC5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4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challenge01</w:t>
              </w:r>
            </w:hyperlink>
          </w:p>
        </w:tc>
      </w:tr>
      <w:tr w:rsidR="00DE66C1" w:rsidRPr="00610162" w14:paraId="1ACF8B4E" w14:textId="77777777" w:rsidTr="006F2F56">
        <w:trPr>
          <w:trHeight w:val="64"/>
        </w:trPr>
        <w:tc>
          <w:tcPr>
            <w:tcW w:w="1219" w:type="dxa"/>
          </w:tcPr>
          <w:p w14:paraId="2DE9407D" w14:textId="003FF1C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85BC55D" w14:textId="52FB9D9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3AF6557" w14:textId="2A0B6CDA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5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challenge02</w:t>
              </w:r>
            </w:hyperlink>
          </w:p>
        </w:tc>
      </w:tr>
      <w:tr w:rsidR="00DE66C1" w:rsidRPr="00610162" w14:paraId="571FBAC0" w14:textId="77777777" w:rsidTr="006F2F56">
        <w:trPr>
          <w:trHeight w:val="64"/>
        </w:trPr>
        <w:tc>
          <w:tcPr>
            <w:tcW w:w="1219" w:type="dxa"/>
          </w:tcPr>
          <w:p w14:paraId="271FFADE" w14:textId="302BFCEC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0E7CDB9" w14:textId="19D8804C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7CBF917" w14:textId="10378B7C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6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Challenge03</w:t>
              </w:r>
            </w:hyperlink>
          </w:p>
        </w:tc>
      </w:tr>
      <w:tr w:rsidR="00DE66C1" w:rsidRPr="00610162" w14:paraId="3D36ACA8" w14:textId="77777777" w:rsidTr="006F2F56">
        <w:trPr>
          <w:trHeight w:val="64"/>
        </w:trPr>
        <w:tc>
          <w:tcPr>
            <w:tcW w:w="1219" w:type="dxa"/>
          </w:tcPr>
          <w:p w14:paraId="774C37F4" w14:textId="2292AD19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20B9489" w14:textId="0680997E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514E2037" w14:textId="3C9CC3B1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7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Challenge05</w:t>
              </w:r>
            </w:hyperlink>
          </w:p>
        </w:tc>
      </w:tr>
      <w:tr w:rsidR="00DE66C1" w:rsidRPr="00610162" w14:paraId="16C6A2D9" w14:textId="77777777" w:rsidTr="006F2F56">
        <w:trPr>
          <w:trHeight w:val="64"/>
        </w:trPr>
        <w:tc>
          <w:tcPr>
            <w:tcW w:w="1219" w:type="dxa"/>
          </w:tcPr>
          <w:p w14:paraId="7F0835DB" w14:textId="7007654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79071994" w14:textId="6D12D4F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06D28E5" w14:textId="40BD53A1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8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Challenge06</w:t>
              </w:r>
            </w:hyperlink>
          </w:p>
        </w:tc>
      </w:tr>
      <w:tr w:rsidR="00DE66C1" w:rsidRPr="00610162" w14:paraId="37DEF887" w14:textId="77777777" w:rsidTr="006F2F56">
        <w:trPr>
          <w:trHeight w:val="64"/>
        </w:trPr>
        <w:tc>
          <w:tcPr>
            <w:tcW w:w="1219" w:type="dxa"/>
          </w:tcPr>
          <w:p w14:paraId="5D622783" w14:textId="66C47243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992ADC6" w14:textId="72BA3868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2B214EF6" w14:textId="4137337D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29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Challenge07</w:t>
              </w:r>
            </w:hyperlink>
          </w:p>
        </w:tc>
      </w:tr>
      <w:tr w:rsidR="00DE66C1" w:rsidRPr="00610162" w14:paraId="0F791800" w14:textId="77777777" w:rsidTr="006F2F56">
        <w:trPr>
          <w:trHeight w:val="64"/>
        </w:trPr>
        <w:tc>
          <w:tcPr>
            <w:tcW w:w="1219" w:type="dxa"/>
          </w:tcPr>
          <w:p w14:paraId="7FF11F9E" w14:textId="196053BA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056E2AA" w14:textId="3FFE761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2025. 4. </w:t>
            </w:r>
            <w:r w:rsidRPr="00DE66C1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6832" w:type="dxa"/>
          </w:tcPr>
          <w:p w14:paraId="00426DC0" w14:textId="12702878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0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FridaLab - Challenge08</w:t>
              </w:r>
            </w:hyperlink>
          </w:p>
        </w:tc>
      </w:tr>
      <w:tr w:rsidR="00DE66C1" w:rsidRPr="00610162" w14:paraId="6460D5F6" w14:textId="77777777" w:rsidTr="006F2F56">
        <w:trPr>
          <w:trHeight w:val="64"/>
        </w:trPr>
        <w:tc>
          <w:tcPr>
            <w:tcW w:w="1219" w:type="dxa"/>
          </w:tcPr>
          <w:p w14:paraId="339A62C9" w14:textId="1F78C2D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44CC965D" w14:textId="5587BBE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</w:t>
            </w:r>
            <w:r w:rsidRPr="00DE66C1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6832" w:type="dxa"/>
          </w:tcPr>
          <w:p w14:paraId="77B13590" w14:textId="35A79A70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1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Uncrackable1 - 루팅탐지우회</w:t>
              </w:r>
            </w:hyperlink>
          </w:p>
        </w:tc>
      </w:tr>
      <w:tr w:rsidR="00DE66C1" w:rsidRPr="00610162" w14:paraId="06DC17E2" w14:textId="77777777" w:rsidTr="006F2F56">
        <w:trPr>
          <w:trHeight w:val="64"/>
        </w:trPr>
        <w:tc>
          <w:tcPr>
            <w:tcW w:w="1219" w:type="dxa"/>
          </w:tcPr>
          <w:p w14:paraId="71FD39EC" w14:textId="76D680E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1AA400BB" w14:textId="546762E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2025. 4. 11</w:t>
            </w:r>
          </w:p>
        </w:tc>
        <w:tc>
          <w:tcPr>
            <w:tcW w:w="6832" w:type="dxa"/>
          </w:tcPr>
          <w:p w14:paraId="20BCD24A" w14:textId="4B7E75BA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2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Uncrackable1 - Secret Code</w:t>
              </w:r>
            </w:hyperlink>
          </w:p>
        </w:tc>
      </w:tr>
      <w:tr w:rsidR="00DE66C1" w:rsidRPr="00610162" w14:paraId="57397C39" w14:textId="77777777" w:rsidTr="006F2F56">
        <w:trPr>
          <w:trHeight w:val="64"/>
        </w:trPr>
        <w:tc>
          <w:tcPr>
            <w:tcW w:w="1219" w:type="dxa"/>
          </w:tcPr>
          <w:p w14:paraId="448CF904" w14:textId="1E1BE181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noProof/>
                <w:color w:val="auto"/>
                <w:sz w:val="20"/>
                <w:szCs w:val="20"/>
              </w:rPr>
              <w:t>모바일</w:t>
            </w:r>
          </w:p>
        </w:tc>
        <w:tc>
          <w:tcPr>
            <w:tcW w:w="1685" w:type="dxa"/>
          </w:tcPr>
          <w:p w14:paraId="6F39E5F8" w14:textId="6120D7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2025. 4. 11</w:t>
            </w:r>
          </w:p>
        </w:tc>
        <w:tc>
          <w:tcPr>
            <w:tcW w:w="6832" w:type="dxa"/>
          </w:tcPr>
          <w:p w14:paraId="1B383AEE" w14:textId="1FCE8D83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3" w:history="1">
              <w:r w:rsidRPr="00DE66C1">
                <w:rPr>
                  <w:rStyle w:val="affc"/>
                  <w:rFonts w:hint="eastAsia"/>
                  <w:noProof/>
                  <w:color w:val="auto"/>
                  <w:sz w:val="20"/>
                  <w:szCs w:val="20"/>
                </w:rPr>
                <w:t>Sieve - PIN brute force</w:t>
              </w:r>
            </w:hyperlink>
          </w:p>
        </w:tc>
      </w:tr>
      <w:tr w:rsidR="00DE66C1" w:rsidRPr="00610162" w14:paraId="274C3A27" w14:textId="77777777" w:rsidTr="006F2F56">
        <w:trPr>
          <w:trHeight w:val="64"/>
        </w:trPr>
        <w:tc>
          <w:tcPr>
            <w:tcW w:w="1219" w:type="dxa"/>
          </w:tcPr>
          <w:p w14:paraId="535F86A6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2BD7662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09734C8C" w14:textId="77777777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</w:tr>
      <w:tr w:rsidR="00DE66C1" w:rsidRPr="00610162" w14:paraId="558FE134" w14:textId="77777777" w:rsidTr="006F2F56">
        <w:trPr>
          <w:trHeight w:val="64"/>
        </w:trPr>
        <w:tc>
          <w:tcPr>
            <w:tcW w:w="1219" w:type="dxa"/>
          </w:tcPr>
          <w:p w14:paraId="325FB2D9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C5D1004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393C337C" w14:textId="77777777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</w:tr>
      <w:tr w:rsidR="00DE66C1" w:rsidRPr="00610162" w14:paraId="777EAD70" w14:textId="77777777" w:rsidTr="006F2F56">
        <w:trPr>
          <w:trHeight w:val="64"/>
        </w:trPr>
        <w:tc>
          <w:tcPr>
            <w:tcW w:w="1219" w:type="dxa"/>
          </w:tcPr>
          <w:p w14:paraId="519DEF9E" w14:textId="7A796BA8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32FE5A77" w14:textId="6F0DFC2F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2024. 10. 31.</w:t>
            </w:r>
          </w:p>
        </w:tc>
        <w:tc>
          <w:tcPr>
            <w:tcW w:w="6832" w:type="dxa"/>
          </w:tcPr>
          <w:p w14:paraId="62E14771" w14:textId="0CD11845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4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윈도우 패스워드 크랙</w:t>
              </w:r>
            </w:hyperlink>
          </w:p>
        </w:tc>
      </w:tr>
      <w:tr w:rsidR="00DE66C1" w:rsidRPr="00610162" w14:paraId="2D31128F" w14:textId="77777777" w:rsidTr="006F2F56">
        <w:trPr>
          <w:trHeight w:val="64"/>
        </w:trPr>
        <w:tc>
          <w:tcPr>
            <w:tcW w:w="1219" w:type="dxa"/>
          </w:tcPr>
          <w:p w14:paraId="51D09766" w14:textId="05DB3AA9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4A4D0BAE" w14:textId="6E018F5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2024. 11. 7</w:t>
            </w:r>
          </w:p>
        </w:tc>
        <w:tc>
          <w:tcPr>
            <w:tcW w:w="6832" w:type="dxa"/>
          </w:tcPr>
          <w:p w14:paraId="08C5F412" w14:textId="5488528D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5" w:history="1">
              <w:r w:rsidRPr="00DE66C1">
                <w:rPr>
                  <w:rFonts w:hint="eastAsia"/>
                  <w:color w:val="auto"/>
                  <w:sz w:val="20"/>
                  <w:szCs w:val="20"/>
                  <w:u w:val="single"/>
                </w:rPr>
                <w:t>바이너리 파일을 수정하여 공격하기</w:t>
              </w:r>
            </w:hyperlink>
          </w:p>
        </w:tc>
      </w:tr>
      <w:tr w:rsidR="00DE66C1" w:rsidRPr="00610162" w14:paraId="56850007" w14:textId="77777777" w:rsidTr="006F2F56">
        <w:trPr>
          <w:trHeight w:val="64"/>
        </w:trPr>
        <w:tc>
          <w:tcPr>
            <w:tcW w:w="1219" w:type="dxa"/>
          </w:tcPr>
          <w:p w14:paraId="4EA1BE62" w14:textId="42D3A3E0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2E11858D" w14:textId="322EC19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 xml:space="preserve">2024. 12. </w:t>
            </w:r>
            <w:r w:rsidRPr="00DE66C1"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6832" w:type="dxa"/>
          </w:tcPr>
          <w:p w14:paraId="713D44CA" w14:textId="2EF5B0B8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6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레이스 컨디션 공격</w:t>
              </w:r>
            </w:hyperlink>
          </w:p>
        </w:tc>
      </w:tr>
      <w:tr w:rsidR="00DE66C1" w:rsidRPr="00610162" w14:paraId="10DA18D6" w14:textId="77777777" w:rsidTr="006F2F56">
        <w:trPr>
          <w:trHeight w:val="64"/>
        </w:trPr>
        <w:tc>
          <w:tcPr>
            <w:tcW w:w="1219" w:type="dxa"/>
          </w:tcPr>
          <w:p w14:paraId="0E94A3CF" w14:textId="4C42A0A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 w:rsidRPr="00DE66C1">
              <w:rPr>
                <w:rFonts w:hint="eastAsia"/>
                <w:color w:val="auto"/>
                <w:sz w:val="20"/>
                <w:szCs w:val="20"/>
              </w:rPr>
              <w:t>리버싱</w:t>
            </w:r>
            <w:proofErr w:type="spellEnd"/>
          </w:p>
        </w:tc>
        <w:tc>
          <w:tcPr>
            <w:tcW w:w="1685" w:type="dxa"/>
          </w:tcPr>
          <w:p w14:paraId="775CF67E" w14:textId="2CFC0DD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2024. 12. 23</w:t>
            </w:r>
          </w:p>
        </w:tc>
        <w:tc>
          <w:tcPr>
            <w:tcW w:w="6832" w:type="dxa"/>
          </w:tcPr>
          <w:p w14:paraId="446925C0" w14:textId="0E2C7C51" w:rsidR="00DE66C1" w:rsidRPr="00DE66C1" w:rsidRDefault="00DE66C1" w:rsidP="00DE66C1">
            <w:pPr>
              <w:jc w:val="center"/>
              <w:rPr>
                <w:noProof/>
                <w:color w:val="auto"/>
                <w:sz w:val="20"/>
                <w:szCs w:val="20"/>
                <w:u w:val="single"/>
              </w:rPr>
            </w:pPr>
            <w:hyperlink r:id="rId137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</w:rPr>
                <w:t>어셈블리 코드 분석 및 역변환(r-xor-t)</w:t>
              </w:r>
            </w:hyperlink>
          </w:p>
        </w:tc>
      </w:tr>
      <w:tr w:rsidR="00DE66C1" w:rsidRPr="00610162" w14:paraId="184542DC" w14:textId="77777777" w:rsidTr="006F2F56">
        <w:trPr>
          <w:trHeight w:val="64"/>
        </w:trPr>
        <w:tc>
          <w:tcPr>
            <w:tcW w:w="1219" w:type="dxa"/>
          </w:tcPr>
          <w:p w14:paraId="7F74C365" w14:textId="15DFC7D4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3D78F433" w14:textId="7A87D4D5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2025. 2. 19</w:t>
            </w:r>
          </w:p>
        </w:tc>
        <w:tc>
          <w:tcPr>
            <w:tcW w:w="6832" w:type="dxa"/>
          </w:tcPr>
          <w:p w14:paraId="643D21C4" w14:textId="1E3C5708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8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Metasploit Framework 디렉토리 구조와 주요 파일/폴더</w:t>
              </w:r>
            </w:hyperlink>
          </w:p>
        </w:tc>
      </w:tr>
      <w:tr w:rsidR="00DE66C1" w:rsidRPr="00610162" w14:paraId="143B3087" w14:textId="77777777" w:rsidTr="006F2F56">
        <w:trPr>
          <w:trHeight w:val="64"/>
        </w:trPr>
        <w:tc>
          <w:tcPr>
            <w:tcW w:w="1219" w:type="dxa"/>
          </w:tcPr>
          <w:p w14:paraId="25AD4E3E" w14:textId="3F2800DB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049F6610" w14:textId="4765120F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2025. 2. 24</w:t>
            </w:r>
          </w:p>
        </w:tc>
        <w:tc>
          <w:tcPr>
            <w:tcW w:w="6832" w:type="dxa"/>
          </w:tcPr>
          <w:p w14:paraId="721B1680" w14:textId="6750C08A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39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포트 스캔</w:t>
              </w:r>
            </w:hyperlink>
          </w:p>
        </w:tc>
      </w:tr>
      <w:tr w:rsidR="00DE66C1" w:rsidRPr="00610162" w14:paraId="7A869200" w14:textId="77777777" w:rsidTr="006F2F56">
        <w:trPr>
          <w:trHeight w:val="64"/>
        </w:trPr>
        <w:tc>
          <w:tcPr>
            <w:tcW w:w="1219" w:type="dxa"/>
          </w:tcPr>
          <w:p w14:paraId="6E0957F9" w14:textId="4C30F016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M</w:t>
            </w:r>
            <w:r w:rsidRPr="00DE66C1">
              <w:rPr>
                <w:color w:val="auto"/>
                <w:sz w:val="20"/>
                <w:szCs w:val="20"/>
              </w:rPr>
              <w:t>SF</w:t>
            </w:r>
          </w:p>
        </w:tc>
        <w:tc>
          <w:tcPr>
            <w:tcW w:w="1685" w:type="dxa"/>
          </w:tcPr>
          <w:p w14:paraId="7780DADF" w14:textId="297ACD23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2025. 2. 25</w:t>
            </w:r>
          </w:p>
        </w:tc>
        <w:tc>
          <w:tcPr>
            <w:tcW w:w="6832" w:type="dxa"/>
          </w:tcPr>
          <w:p w14:paraId="2559A11D" w14:textId="2011EBEE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40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Armitage</w:t>
              </w:r>
            </w:hyperlink>
          </w:p>
        </w:tc>
      </w:tr>
      <w:tr w:rsidR="00DE66C1" w:rsidRPr="00610162" w14:paraId="2B1C2736" w14:textId="77777777" w:rsidTr="006F2F56">
        <w:trPr>
          <w:trHeight w:val="64"/>
        </w:trPr>
        <w:tc>
          <w:tcPr>
            <w:tcW w:w="1219" w:type="dxa"/>
          </w:tcPr>
          <w:p w14:paraId="179BFA3F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5DBFA42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6832" w:type="dxa"/>
          </w:tcPr>
          <w:p w14:paraId="731C98BB" w14:textId="77777777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DE66C1" w:rsidRPr="00610162" w14:paraId="262ED740" w14:textId="77777777" w:rsidTr="00DE66C1">
        <w:trPr>
          <w:trHeight w:val="70"/>
        </w:trPr>
        <w:tc>
          <w:tcPr>
            <w:tcW w:w="1219" w:type="dxa"/>
          </w:tcPr>
          <w:p w14:paraId="500559DB" w14:textId="5B71F69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</w:rPr>
              <w:t>기타</w:t>
            </w:r>
          </w:p>
        </w:tc>
        <w:tc>
          <w:tcPr>
            <w:tcW w:w="1685" w:type="dxa"/>
          </w:tcPr>
          <w:p w14:paraId="785518F9" w14:textId="3263BCED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r w:rsidRPr="00DE66C1">
              <w:rPr>
                <w:rFonts w:hint="eastAsia"/>
                <w:color w:val="auto"/>
                <w:sz w:val="20"/>
                <w:szCs w:val="20"/>
                <w:shd w:val="clear" w:color="auto" w:fill="FFFFFF"/>
              </w:rPr>
              <w:t>2025. 2. 19</w:t>
            </w:r>
          </w:p>
        </w:tc>
        <w:tc>
          <w:tcPr>
            <w:tcW w:w="6832" w:type="dxa"/>
          </w:tcPr>
          <w:p w14:paraId="73ABF04E" w14:textId="57D483B9" w:rsidR="00DE66C1" w:rsidRPr="00DE66C1" w:rsidRDefault="00DE66C1" w:rsidP="00DE66C1">
            <w:pPr>
              <w:jc w:val="center"/>
              <w:rPr>
                <w:color w:val="auto"/>
                <w:sz w:val="20"/>
                <w:szCs w:val="20"/>
              </w:rPr>
            </w:pPr>
            <w:hyperlink r:id="rId141" w:history="1">
              <w:r w:rsidRPr="00DE66C1">
                <w:rPr>
                  <w:rStyle w:val="affc"/>
                  <w:rFonts w:hint="eastAsia"/>
                  <w:color w:val="auto"/>
                  <w:sz w:val="20"/>
                  <w:szCs w:val="20"/>
                  <w:shd w:val="clear" w:color="auto" w:fill="FFFFFF"/>
                </w:rPr>
                <w:t>모의 해킹 업무시 유의사항</w:t>
              </w:r>
            </w:hyperlink>
          </w:p>
        </w:tc>
      </w:tr>
    </w:tbl>
    <w:p w14:paraId="09A1B56C" w14:textId="77777777" w:rsidR="008B1B93" w:rsidRDefault="008B1B93" w:rsidP="008B1B93">
      <w:pPr>
        <w:rPr>
          <w:noProof/>
        </w:rPr>
      </w:pPr>
    </w:p>
    <w:p w14:paraId="3896DAF8" w14:textId="688C0FA4" w:rsidR="000C7130" w:rsidRDefault="000C7130">
      <w:pPr>
        <w:spacing w:line="240" w:lineRule="auto"/>
        <w:rPr>
          <w:noProof/>
        </w:rPr>
      </w:pPr>
      <w:r>
        <w:rPr>
          <w:noProof/>
        </w:rPr>
        <w:lastRenderedPageBreak/>
        <w:br w:type="page"/>
      </w:r>
    </w:p>
    <w:p w14:paraId="18081B4F" w14:textId="1BB9B446" w:rsidR="00610162" w:rsidRPr="008B1B93" w:rsidRDefault="00610162" w:rsidP="008B1B93">
      <w:pPr>
        <w:pStyle w:val="1"/>
      </w:pPr>
      <w:r>
        <w:rPr>
          <w:rFonts w:hint="eastAsia"/>
          <w:noProof/>
        </w:rPr>
        <w:lastRenderedPageBreak/>
        <w:t>활동</w:t>
      </w:r>
    </w:p>
    <w:p w14:paraId="78198EE7" w14:textId="77777777" w:rsidR="008B1B93" w:rsidRPr="002431BE" w:rsidRDefault="008B1B93" w:rsidP="008B1B93">
      <w:pPr>
        <w:spacing w:line="240" w:lineRule="auto"/>
        <w:rPr>
          <w:rFonts w:cs="굴림"/>
          <w:color w:val="auto"/>
        </w:rPr>
      </w:pPr>
      <w:r w:rsidRPr="002431BE">
        <w:rPr>
          <w:rFonts w:cs="굴림"/>
          <w:color w:val="auto"/>
        </w:rPr>
        <w:t xml:space="preserve">2025.02졸업 </w:t>
      </w:r>
    </w:p>
    <w:p w14:paraId="3A14E5B9" w14:textId="79C4C216" w:rsidR="00936EAB" w:rsidRPr="002431BE" w:rsidRDefault="008B1B93" w:rsidP="00936EAB">
      <w:pPr>
        <w:spacing w:line="240" w:lineRule="auto"/>
        <w:rPr>
          <w:rFonts w:cs="굴림"/>
          <w:color w:val="auto"/>
        </w:rPr>
      </w:pPr>
      <w:r w:rsidRPr="002431BE">
        <w:rPr>
          <w:rFonts w:cs="굴림"/>
          <w:color w:val="auto"/>
        </w:rPr>
        <w:t xml:space="preserve">다음 분기 학점은행제 학사취득 예정 </w:t>
      </w:r>
    </w:p>
    <w:p w14:paraId="5C1A5892" w14:textId="34229F8E" w:rsidR="006F2F56" w:rsidRPr="002431BE" w:rsidRDefault="006F2F56" w:rsidP="00936EAB">
      <w:pPr>
        <w:spacing w:line="240" w:lineRule="auto"/>
        <w:rPr>
          <w:rFonts w:cs="굴림"/>
          <w:color w:val="auto"/>
        </w:rPr>
      </w:pPr>
    </w:p>
    <w:p w14:paraId="551199BB" w14:textId="77777777" w:rsidR="00810CC9" w:rsidRPr="002431BE" w:rsidRDefault="00810CC9" w:rsidP="00936EAB">
      <w:pPr>
        <w:spacing w:line="240" w:lineRule="auto"/>
        <w:rPr>
          <w:rFonts w:cs="굴림"/>
          <w:color w:val="auto"/>
        </w:rPr>
      </w:pPr>
    </w:p>
    <w:p w14:paraId="1B56E35C" w14:textId="77777777" w:rsidR="00936EAB" w:rsidRPr="002431BE" w:rsidRDefault="00936EAB" w:rsidP="00F81703">
      <w:pPr>
        <w:pStyle w:val="21"/>
        <w:rPr>
          <w:sz w:val="22"/>
          <w:szCs w:val="22"/>
        </w:rPr>
      </w:pPr>
      <w:hyperlink r:id="rId142" w:history="1">
        <w:r w:rsidRPr="002431BE">
          <w:rPr>
            <w:rStyle w:val="affc"/>
            <w:sz w:val="22"/>
            <w:szCs w:val="22"/>
          </w:rPr>
          <w:t>[고급] 침해사고 대응훈련 - 실시간 공격 훈련 (2025-02-05 ~ 2025-02-07)</w:t>
        </w:r>
      </w:hyperlink>
      <w:r w:rsidRPr="002431BE">
        <w:rPr>
          <w:sz w:val="22"/>
          <w:szCs w:val="22"/>
        </w:rPr>
        <w:t xml:space="preserve"> </w:t>
      </w:r>
    </w:p>
    <w:p w14:paraId="77EBB1E8" w14:textId="5999DC75" w:rsidR="00936EAB" w:rsidRPr="007C4C84" w:rsidRDefault="00936EAB" w:rsidP="00B66C84">
      <w:pPr>
        <w:ind w:firstLineChars="100" w:firstLine="200"/>
        <w:rPr>
          <w:i/>
          <w:iCs/>
          <w:color w:val="FF2F2F"/>
          <w:sz w:val="20"/>
          <w:szCs w:val="20"/>
        </w:rPr>
      </w:pPr>
      <w:r w:rsidRPr="007C4C84">
        <w:rPr>
          <w:i/>
          <w:iCs/>
          <w:color w:val="FF2F2F"/>
          <w:sz w:val="20"/>
          <w:szCs w:val="20"/>
        </w:rPr>
        <w:t>결과 리뷰 이외 어떠한 용도로도 사용할 수 없</w:t>
      </w:r>
      <w:r w:rsidRPr="007C4C84">
        <w:rPr>
          <w:rFonts w:hint="eastAsia"/>
          <w:i/>
          <w:iCs/>
          <w:color w:val="FF2F2F"/>
          <w:sz w:val="20"/>
          <w:szCs w:val="20"/>
        </w:rPr>
        <w:t>음</w:t>
      </w:r>
      <w:r w:rsidR="00B66C84">
        <w:rPr>
          <w:rFonts w:hint="eastAsia"/>
          <w:i/>
          <w:iCs/>
          <w:color w:val="FF2F2F"/>
          <w:sz w:val="20"/>
          <w:szCs w:val="20"/>
        </w:rPr>
        <w:t xml:space="preserve"> </w:t>
      </w:r>
      <w:r w:rsidR="00B66C84" w:rsidRPr="00B66C84">
        <w:rPr>
          <w:rFonts w:hint="eastAsia"/>
          <w:b/>
          <w:bCs/>
          <w:color w:val="auto"/>
          <w:sz w:val="24"/>
          <w:szCs w:val="24"/>
        </w:rPr>
        <w:t>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7074"/>
        <w:gridCol w:w="430"/>
      </w:tblGrid>
      <w:tr w:rsidR="00936EAB" w:rsidRPr="00FE6484" w14:paraId="7E67E6CB" w14:textId="77777777" w:rsidTr="007C4C84">
        <w:trPr>
          <w:tblHeader/>
        </w:trPr>
        <w:tc>
          <w:tcPr>
            <w:tcW w:w="0" w:type="auto"/>
            <w:hideMark/>
          </w:tcPr>
          <w:p w14:paraId="6F5D0893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전술 (Tactic)</w:t>
            </w:r>
          </w:p>
        </w:tc>
        <w:tc>
          <w:tcPr>
            <w:tcW w:w="0" w:type="auto"/>
            <w:hideMark/>
          </w:tcPr>
          <w:p w14:paraId="5F1EEC88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기술 (Technique)</w:t>
            </w:r>
          </w:p>
        </w:tc>
        <w:tc>
          <w:tcPr>
            <w:tcW w:w="0" w:type="auto"/>
            <w:hideMark/>
          </w:tcPr>
          <w:p w14:paraId="4065046F" w14:textId="77777777" w:rsidR="00936EAB" w:rsidRPr="00FE6484" w:rsidRDefault="00936EAB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개수</w:t>
            </w:r>
          </w:p>
        </w:tc>
      </w:tr>
      <w:tr w:rsidR="00936EAB" w:rsidRPr="00FE6484" w14:paraId="60D067B2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0DFD1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초기 접근 (Initial Access)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B36B97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T1190. 공개적으로 접근 가능한 애플리케이션 악용 (Exploit Public-Facing Application)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337305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3</w:t>
            </w:r>
          </w:p>
        </w:tc>
      </w:tr>
      <w:tr w:rsidR="00936EAB" w:rsidRPr="00FE6484" w14:paraId="1965E48B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7128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지속성 (Persistence)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FF5A8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T1547.001. 부팅 또는 로그온 자동 시작 실행: 레지스트리 실행 키 / 시작 폴더 (Boot or Logon AutoStart Execution: Registry Run Keys / Startup Folder)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3FD1F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072C8EF3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FD61BD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권한 상승 (Privilege Escalation)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B872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T1068. 권한 상승을 위한 익스플로잇 (Exploitation for Privilege Escalation)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9D720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5BB7D5D1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4C549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자격 증명 접근 (Credential Access)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C16686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T1003. 운영체제 자격 증명 덤프 (OS Credential Dumping)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T1110. 무차별 대입 공격 (Brute Force)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86F6D3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3</w:t>
            </w:r>
          </w:p>
        </w:tc>
      </w:tr>
      <w:tr w:rsidR="00936EAB" w:rsidRPr="00FE6484" w14:paraId="1BCF8B3F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92929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탐색 (Discovery)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0F42CA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T1088. 시스템 정보 검색 (System Information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T1012. 레지스트리 조회 (Query Registry)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T1135. 네트워크 공유 검색 (Network Share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T1033. 시스템 소유자/사용자 검색 (System Owner/User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T1018. 원격 시스템 검색 (Remote System Discovery)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T1046. 네트워크 서비스 검색 (Network Service Discovery)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820A3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7</w:t>
            </w:r>
          </w:p>
        </w:tc>
      </w:tr>
      <w:tr w:rsidR="00936EAB" w:rsidRPr="00FE6484" w14:paraId="322CE57D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1DB58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횡적 이동 (Lateral Movement)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C8992A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T1021.001. 원격 서비스: 원격 데스크톱 프로토콜 (Remote Services: Remote Desktop Protocol)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T1021.002. 원격 서비스: SMB/Windows 관리자 공유 (Remote Services: SMB/Windows Admin Shares)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8936F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</w:t>
            </w:r>
          </w:p>
        </w:tc>
      </w:tr>
      <w:tr w:rsidR="00936EAB" w:rsidRPr="00FE6484" w14:paraId="52A0CC8B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6CC6EC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수집 (Collection)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1835C3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T1039. 네트워크 공유 드라이브에서 데이터 수집 (Data from Network Shared Drive)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32E37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2AFD87DF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3E528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명령 및 제어 (Command and Control)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0B289E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T1571. 비표준 포트 사용 (Non-Standard Port)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T1105. 인그레스 툴 전송 (Ingress Tool Transfer)</w:t>
            </w:r>
            <w:r w:rsidRPr="00FE6484">
              <w:rPr>
                <w:noProof/>
                <w:color w:val="auto"/>
                <w:sz w:val="20"/>
                <w:szCs w:val="20"/>
              </w:rPr>
              <w:br/>
              <w:t>T1572. 프로토콜 터널링 (Protocol Tunneling)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21FD41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</w:t>
            </w:r>
          </w:p>
        </w:tc>
      </w:tr>
      <w:tr w:rsidR="00936EAB" w:rsidRPr="00FE6484" w14:paraId="70AC2301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524702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탈취 (Exfiltration)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7AFF2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T1041. C2 채널을 통한 데이터 유출 (Exfiltration Over C2 Channel)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9A61F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</w:t>
            </w:r>
          </w:p>
        </w:tc>
      </w:tr>
      <w:tr w:rsidR="00936EAB" w:rsidRPr="00FE6484" w14:paraId="5F48F683" w14:textId="77777777" w:rsidTr="007C4C84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7D002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영향 (Impact)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838CE9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T1489. 서비스 중단 (Service Stop)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C17240" w14:textId="77777777" w:rsidR="00936EAB" w:rsidRPr="00FE6484" w:rsidRDefault="00936EAB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-</w:t>
            </w:r>
          </w:p>
        </w:tc>
      </w:tr>
    </w:tbl>
    <w:p w14:paraId="3B4D1018" w14:textId="77777777" w:rsidR="00E04C6C" w:rsidRDefault="00E04C6C"/>
    <w:tbl>
      <w:tblPr>
        <w:tblW w:w="9736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5355"/>
      </w:tblGrid>
      <w:tr w:rsidR="00E04C6C" w:rsidRPr="00FE6484" w14:paraId="0414743A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04A2A8" w14:textId="7617D01A" w:rsidR="00E04C6C" w:rsidRPr="00FE6484" w:rsidRDefault="00E04C6C" w:rsidP="00C81561">
            <w:pPr>
              <w:rPr>
                <w:b/>
                <w:bCs/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훈련 팀명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8E0D33C" w14:textId="0A976850" w:rsidR="00E04C6C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team</w:t>
            </w:r>
            <w:r w:rsidRPr="00FE6484">
              <w:rPr>
                <w:noProof/>
                <w:color w:val="auto"/>
                <w:sz w:val="20"/>
                <w:szCs w:val="20"/>
              </w:rPr>
              <w:t>01</w:t>
            </w:r>
          </w:p>
        </w:tc>
      </w:tr>
      <w:tr w:rsidR="00E04C6C" w:rsidRPr="00FE6484" w14:paraId="6B198F26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5E3C6" w14:textId="5082B98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lastRenderedPageBreak/>
              <w:t>구성 인원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FD0CA" w14:textId="3587B5B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2명</w:t>
            </w:r>
          </w:p>
        </w:tc>
      </w:tr>
      <w:tr w:rsidR="00E04C6C" w:rsidRPr="00FE6484" w14:paraId="14B1C504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95A6BB" w14:textId="5F6B0CD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성공 미션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2A37F6" w14:textId="3DBDB6B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17개 / 총 24개</w:t>
            </w:r>
          </w:p>
        </w:tc>
      </w:tr>
      <w:tr w:rsidR="00E04C6C" w:rsidRPr="00FE6484" w14:paraId="2A60C189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DFEC78" w14:textId="6027074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최종 점수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F6C0B" w14:textId="1F3DB18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2135점 (4팀 중 4등)</w:t>
            </w:r>
          </w:p>
        </w:tc>
      </w:tr>
      <w:tr w:rsidR="00E04C6C" w:rsidRPr="00FE6484" w14:paraId="4F4AE2A0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ED5F96" w14:textId="0F2E8CA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타임라인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78EDE3" w14:textId="07D755F7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</w:p>
        </w:tc>
      </w:tr>
      <w:tr w:rsidR="00E04C6C" w:rsidRPr="00FE6484" w14:paraId="62DC8829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4E0B5" w14:textId="68E7A905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훈련 시작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8D254C" w14:textId="1A4C197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2025.02.05 13:00:00</w:t>
            </w:r>
          </w:p>
        </w:tc>
      </w:tr>
      <w:tr w:rsidR="00E04C6C" w:rsidRPr="00FE6484" w14:paraId="443B643C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606589" w14:textId="14519BA4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첫 번째 미션 성공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40E0A" w14:textId="59C4DBD3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2025.02.05 13:39:20 (4팀 중 4등)</w:t>
            </w:r>
          </w:p>
        </w:tc>
      </w:tr>
      <w:tr w:rsidR="00E04C6C" w:rsidRPr="00FE6484" w14:paraId="3870F28D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811A07" w14:textId="4BC06E26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팀의 마지막 미션 성공 시간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D05C47" w14:textId="516B4A9C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2025.02.07 14:54:42</w:t>
            </w:r>
          </w:p>
        </w:tc>
      </w:tr>
      <w:tr w:rsidR="00E04C6C" w:rsidRPr="00FE6484" w14:paraId="57E7A3E4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15CE22" w14:textId="31265ADE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보고서 제출 시간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91D00F" w14:textId="5D11C90D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2025.02.07 16:05:00 (4팀 중 3등)</w:t>
            </w:r>
          </w:p>
        </w:tc>
      </w:tr>
      <w:tr w:rsidR="00E04C6C" w:rsidRPr="00FE6484" w14:paraId="1C7CCB86" w14:textId="77777777" w:rsidTr="006F2F5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756DD" w14:textId="5017711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b/>
                <w:bCs/>
                <w:noProof/>
                <w:color w:val="auto"/>
                <w:sz w:val="20"/>
                <w:szCs w:val="20"/>
              </w:rPr>
              <w:t>미션 해결 평균 시간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1C51DA" w14:textId="2E5AC64B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</w:p>
        </w:tc>
      </w:tr>
      <w:tr w:rsidR="00E04C6C" w:rsidRPr="00FE6484" w14:paraId="4BE6F5A1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89769" w14:textId="2566BFF0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훈련팀01 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59F24" w14:textId="71DE30E0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2시간 4분 45초 (4팀 중 4등)</w:t>
            </w:r>
          </w:p>
        </w:tc>
      </w:tr>
      <w:tr w:rsidR="00E04C6C" w:rsidRPr="00FE6484" w14:paraId="46FD7C03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69FB40" w14:textId="266031F7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본 차수 평균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D8B751" w14:textId="13AB23C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1시간 49분 11초</w:t>
            </w:r>
          </w:p>
        </w:tc>
      </w:tr>
      <w:tr w:rsidR="00E04C6C" w:rsidRPr="00FE6484" w14:paraId="34095F11" w14:textId="77777777" w:rsidTr="006F2F56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8B53EA" w14:textId="425396A5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차수 누적 평균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1EDCCC" w14:textId="3F46F43A" w:rsidR="00E04C6C" w:rsidRPr="00FE6484" w:rsidRDefault="00E04C6C" w:rsidP="00C81561">
            <w:pPr>
              <w:rPr>
                <w:noProof/>
                <w:color w:val="auto"/>
                <w:sz w:val="20"/>
                <w:szCs w:val="20"/>
              </w:rPr>
            </w:pPr>
            <w:r w:rsidRPr="00FE6484">
              <w:rPr>
                <w:noProof/>
                <w:color w:val="auto"/>
                <w:sz w:val="20"/>
                <w:szCs w:val="20"/>
              </w:rPr>
              <w:t>2시간 21분 5초</w:t>
            </w:r>
          </w:p>
        </w:tc>
      </w:tr>
    </w:tbl>
    <w:p w14:paraId="1202E452" w14:textId="543EDAFF" w:rsidR="00936EAB" w:rsidRDefault="00936EAB" w:rsidP="008B1B93">
      <w:pPr>
        <w:spacing w:line="240" w:lineRule="auto"/>
        <w:rPr>
          <w:rFonts w:cs="굴림"/>
          <w:color w:val="auto"/>
          <w:sz w:val="24"/>
          <w:szCs w:val="24"/>
        </w:rPr>
      </w:pPr>
    </w:p>
    <w:p w14:paraId="0A644A0C" w14:textId="77777777" w:rsidR="00936EAB" w:rsidRPr="002431BE" w:rsidRDefault="00936EAB" w:rsidP="008B1B93">
      <w:pPr>
        <w:spacing w:line="240" w:lineRule="auto"/>
        <w:rPr>
          <w:rFonts w:cs="굴림"/>
          <w:color w:val="auto"/>
        </w:rPr>
      </w:pPr>
    </w:p>
    <w:p w14:paraId="2CF29415" w14:textId="58C55E26" w:rsidR="008971EA" w:rsidRPr="002431BE" w:rsidRDefault="008971EA" w:rsidP="00F81703">
      <w:pPr>
        <w:pStyle w:val="21"/>
        <w:rPr>
          <w:sz w:val="22"/>
          <w:szCs w:val="22"/>
        </w:rPr>
      </w:pPr>
      <w:hyperlink r:id="rId143" w:history="1">
        <w:r w:rsidRPr="002431BE">
          <w:rPr>
            <w:rStyle w:val="affc"/>
            <w:sz w:val="22"/>
            <w:szCs w:val="22"/>
          </w:rPr>
          <w:t>버그헌팅 실습훈련 - 팀플레이 고급 과정 (2025-02-12 ~ 2025-02-14)</w:t>
        </w:r>
      </w:hyperlink>
      <w:r w:rsidRPr="002431BE">
        <w:rPr>
          <w:sz w:val="22"/>
          <w:szCs w:val="22"/>
        </w:rPr>
        <w:t xml:space="preserve"> </w:t>
      </w:r>
    </w:p>
    <w:p w14:paraId="037D98ED" w14:textId="13C62FBC" w:rsidR="00F81703" w:rsidRDefault="00B47924" w:rsidP="00F81703">
      <w:pPr>
        <w:ind w:firstLineChars="100" w:firstLine="220"/>
        <w:rPr>
          <w:rStyle w:val="affc"/>
          <w:color w:val="223C45"/>
          <w:sz w:val="20"/>
          <w:szCs w:val="20"/>
          <w:shd w:val="clear" w:color="auto" w:fill="FFFFFF"/>
        </w:rPr>
      </w:pPr>
      <w:hyperlink r:id="rId144" w:history="1">
        <w:r>
          <w:rPr>
            <w:rStyle w:val="affc"/>
            <w:rFonts w:hint="eastAsia"/>
            <w:color w:val="223C45"/>
            <w:sz w:val="20"/>
            <w:szCs w:val="20"/>
            <w:shd w:val="clear" w:color="auto" w:fill="FFFFFF"/>
          </w:rPr>
          <w:t>파인더갭 버그바운티 -</w:t>
        </w:r>
        <w:r>
          <w:rPr>
            <w:rStyle w:val="affc"/>
            <w:color w:val="223C45"/>
            <w:sz w:val="20"/>
            <w:szCs w:val="20"/>
            <w:shd w:val="clear" w:color="auto" w:fill="FFFFFF"/>
          </w:rPr>
          <w:t>&gt; A</w:t>
        </w:r>
        <w:r w:rsidR="00FA7FB6" w:rsidRPr="00FA7FB6">
          <w:rPr>
            <w:rStyle w:val="affc"/>
            <w:rFonts w:hint="eastAsia"/>
            <w:color w:val="223C45"/>
            <w:sz w:val="20"/>
            <w:szCs w:val="20"/>
            <w:shd w:val="clear" w:color="auto" w:fill="FFFFFF"/>
          </w:rPr>
          <w:t>uthorization Token 노출</w:t>
        </w:r>
      </w:hyperlink>
    </w:p>
    <w:p w14:paraId="4AC033CE" w14:textId="110EA747" w:rsidR="00F81703" w:rsidRDefault="00F81703" w:rsidP="00F81703">
      <w:pPr>
        <w:rPr>
          <w:shd w:val="clear" w:color="auto" w:fill="FFFFFF"/>
        </w:rPr>
      </w:pPr>
    </w:p>
    <w:p w14:paraId="0DCECE90" w14:textId="51D730BF" w:rsidR="00F81703" w:rsidRDefault="00F81703">
      <w:pPr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054A790" w14:textId="3AD54718" w:rsidR="00F81703" w:rsidRPr="00F81703" w:rsidRDefault="00F81703" w:rsidP="00F81703">
      <w:pPr>
        <w:pStyle w:val="1"/>
        <w:rPr>
          <w:rStyle w:val="affc"/>
          <w:color w:val="262626" w:themeColor="text1" w:themeTint="D9"/>
          <w:u w:val="none"/>
        </w:rPr>
      </w:pPr>
      <w:r w:rsidRPr="00F81703">
        <w:rPr>
          <w:rStyle w:val="affc"/>
          <w:rFonts w:hint="eastAsia"/>
          <w:color w:val="262626" w:themeColor="text1" w:themeTint="D9"/>
          <w:u w:val="none"/>
        </w:rPr>
        <w:lastRenderedPageBreak/>
        <w:t>경력</w:t>
      </w:r>
    </w:p>
    <w:p w14:paraId="181AE523" w14:textId="77777777" w:rsidR="002431BE" w:rsidRPr="002431BE" w:rsidRDefault="002431BE" w:rsidP="002431BE">
      <w:pPr>
        <w:pStyle w:val="21"/>
        <w:rPr>
          <w:rStyle w:val="affc"/>
          <w:color w:val="223C45"/>
          <w:sz w:val="22"/>
          <w:szCs w:val="22"/>
          <w:u w:val="none"/>
          <w:shd w:val="clear" w:color="auto" w:fill="FFFFFF"/>
        </w:rPr>
      </w:pPr>
      <w:proofErr w:type="spellStart"/>
      <w:r w:rsidRPr="002431BE">
        <w:rPr>
          <w:rStyle w:val="affc"/>
          <w:rFonts w:hint="eastAsia"/>
          <w:color w:val="223C45"/>
          <w:sz w:val="22"/>
          <w:szCs w:val="22"/>
          <w:u w:val="none"/>
          <w:shd w:val="clear" w:color="auto" w:fill="FFFFFF"/>
        </w:rPr>
        <w:t>시크리젠</w:t>
      </w:r>
      <w:proofErr w:type="spellEnd"/>
    </w:p>
    <w:p w14:paraId="0921BB88" w14:textId="77777777" w:rsidR="002431BE" w:rsidRP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7614"/>
      </w:tblGrid>
      <w:tr w:rsidR="002431BE" w14:paraId="644FDE4B" w14:textId="77777777" w:rsidTr="002431BE">
        <w:trPr>
          <w:jc w:val="center"/>
        </w:trPr>
        <w:tc>
          <w:tcPr>
            <w:tcW w:w="2122" w:type="dxa"/>
            <w:vAlign w:val="center"/>
          </w:tcPr>
          <w:p w14:paraId="3D7CC62A" w14:textId="2A16574A" w:rsidR="002431BE" w:rsidRP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직급</w:t>
            </w:r>
          </w:p>
        </w:tc>
        <w:tc>
          <w:tcPr>
            <w:tcW w:w="7614" w:type="dxa"/>
            <w:vAlign w:val="center"/>
          </w:tcPr>
          <w:p w14:paraId="76CAFCC4" w14:textId="287E7114" w:rsid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사원</w:t>
            </w:r>
          </w:p>
        </w:tc>
      </w:tr>
      <w:tr w:rsidR="002431BE" w14:paraId="7F3E0459" w14:textId="77777777" w:rsidTr="002431BE">
        <w:trPr>
          <w:jc w:val="center"/>
        </w:trPr>
        <w:tc>
          <w:tcPr>
            <w:tcW w:w="2122" w:type="dxa"/>
            <w:vAlign w:val="center"/>
          </w:tcPr>
          <w:p w14:paraId="14F00B24" w14:textId="0D4E590B" w:rsid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기간</w:t>
            </w:r>
          </w:p>
        </w:tc>
        <w:tc>
          <w:tcPr>
            <w:tcW w:w="7614" w:type="dxa"/>
            <w:vAlign w:val="center"/>
          </w:tcPr>
          <w:p w14:paraId="57E820C5" w14:textId="130508E0" w:rsidR="002431BE" w:rsidRPr="002431BE" w:rsidRDefault="002431BE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25.03.24 ~ 25.04.25 </w:t>
            </w:r>
          </w:p>
        </w:tc>
      </w:tr>
      <w:tr w:rsidR="005354D2" w:rsidRPr="005354D2" w14:paraId="0138243C" w14:textId="77777777" w:rsidTr="002431BE">
        <w:trPr>
          <w:jc w:val="center"/>
        </w:trPr>
        <w:tc>
          <w:tcPr>
            <w:tcW w:w="2122" w:type="dxa"/>
            <w:vAlign w:val="center"/>
          </w:tcPr>
          <w:p w14:paraId="183C16D9" w14:textId="232BC507" w:rsidR="005354D2" w:rsidRDefault="005354D2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계약 종료 사유</w:t>
            </w:r>
          </w:p>
        </w:tc>
        <w:tc>
          <w:tcPr>
            <w:tcW w:w="7614" w:type="dxa"/>
            <w:vAlign w:val="center"/>
          </w:tcPr>
          <w:p w14:paraId="54454A17" w14:textId="223A46E4" w:rsidR="005354D2" w:rsidRPr="005354D2" w:rsidRDefault="005354D2" w:rsidP="002431BE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신입사원 프로젝트를 기간 내에 모두 </w:t>
            </w:r>
            <w:proofErr w:type="gramStart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완료 하였으나</w:t>
            </w:r>
            <w:proofErr w:type="gramEnd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,</w:t>
            </w:r>
            <w:r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남은 수습기간 동안 </w:t>
            </w:r>
            <w:proofErr w:type="spellStart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보조 업무 </w:t>
            </w:r>
            <w:r w:rsidR="00AC528C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및 개인 공부 </w:t>
            </w:r>
            <w:r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도중 </w:t>
            </w:r>
            <w:r w:rsidR="00657E49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부정적인 태도를 보여 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수습 기간 종료 후 정규직 전환이 되지 않고 계약 종료</w:t>
            </w:r>
            <w:r w:rsidR="00B47924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됨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.</w:t>
            </w:r>
          </w:p>
        </w:tc>
      </w:tr>
    </w:tbl>
    <w:p w14:paraId="6E241869" w14:textId="142D886A" w:rsid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31BE" w14:paraId="113A30F9" w14:textId="77777777" w:rsidTr="005354D2">
        <w:tc>
          <w:tcPr>
            <w:tcW w:w="9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75B9" w14:textId="732384F3" w:rsidR="002431BE" w:rsidRDefault="002431BE" w:rsidP="005354D2">
            <w:pPr>
              <w:spacing w:line="276" w:lineRule="auto"/>
              <w:jc w:val="center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수행했던</w:t>
            </w: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내역</w:t>
            </w:r>
          </w:p>
        </w:tc>
      </w:tr>
      <w:tr w:rsidR="002431BE" w14:paraId="5BA663B4" w14:textId="77777777" w:rsidTr="005354D2">
        <w:tc>
          <w:tcPr>
            <w:tcW w:w="9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A882" w14:textId="6AE366F8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1. 보안 테스트용 웹 애플리케이션 개발</w:t>
            </w:r>
          </w:p>
          <w:p w14:paraId="2FE05ED5" w14:textId="30F21F3C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Linux + Docker 환경에서 Tomcat JSP, MySQL 기반의 취약한 웹 애플리케이션 직접 설계 및 개발</w:t>
            </w:r>
          </w:p>
          <w:p w14:paraId="4DA2D171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SQL Injection, XSS, Command Injection, 인증 우회 등 주요 취약점 구현</w:t>
            </w:r>
          </w:p>
          <w:p w14:paraId="7A914974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69DB586D" w14:textId="53A508A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2.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수행 및 보고서 작성</w:t>
            </w:r>
          </w:p>
          <w:p w14:paraId="01A205AE" w14:textId="7D49CFEC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- 자체 구축한 환경을 대상으로 다양한 진단 도구를 활용한 내부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수행</w:t>
            </w:r>
          </w:p>
          <w:p w14:paraId="3FC08B06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발견된 취약점에 대한 재현 및 PoC 작성, 기술적 대응방안 포함 보고서 작성</w:t>
            </w:r>
          </w:p>
          <w:p w14:paraId="63DCBA00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7F7F114B" w14:textId="13BA8819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3. 보안 조치 및 재개발</w:t>
            </w:r>
          </w:p>
          <w:p w14:paraId="24BEB5F0" w14:textId="7603E831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식별된 취약점에 대해 코드 수준에서 보안 조치 적용 후 웹 애플리케이션 재구축</w:t>
            </w:r>
          </w:p>
          <w:p w14:paraId="68F6A1B1" w14:textId="0EEF9A16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- 보안 강화 전후 비교 및 가이드화</w:t>
            </w:r>
          </w:p>
          <w:p w14:paraId="58A5E2E8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415C9BB9" w14:textId="18F70241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4. 사내 CTF 문제 풀이</w:t>
            </w:r>
          </w:p>
          <w:p w14:paraId="18CECD12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- 웹,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리버싱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, 모바일 문제 등 다양한 유형의 CTF 문제 해결을 통해 실무 역량 강화</w:t>
            </w:r>
          </w:p>
          <w:p w14:paraId="531712E9" w14:textId="77777777" w:rsidR="002431BE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</w:p>
          <w:p w14:paraId="33E7B8B9" w14:textId="77B9731C" w:rsidR="005354D2" w:rsidRPr="002431BE" w:rsidRDefault="002431BE" w:rsidP="005354D2">
            <w:pPr>
              <w:spacing w:line="276" w:lineRule="auto"/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</w:pPr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5. 고객사 대상 시나리오 기반 </w:t>
            </w:r>
            <w:proofErr w:type="spellStart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모의해킹</w:t>
            </w:r>
            <w:proofErr w:type="spellEnd"/>
            <w:r w:rsidRPr="002431BE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보조</w:t>
            </w:r>
            <w:r w:rsid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 xml:space="preserve"> </w:t>
            </w:r>
            <w:r w:rsidR="005354D2">
              <w:rPr>
                <w:rStyle w:val="affc"/>
                <w:color w:val="223C45"/>
                <w:sz w:val="20"/>
                <w:szCs w:val="20"/>
                <w:u w:val="none"/>
                <w:shd w:val="clear" w:color="auto" w:fill="FFFFFF"/>
              </w:rPr>
              <w:t>(</w:t>
            </w:r>
            <w:r w:rsidR="005354D2">
              <w:rPr>
                <w:rStyle w:val="affc"/>
                <w:rFonts w:hint="eastAsia"/>
                <w:color w:val="223C45"/>
                <w:sz w:val="20"/>
                <w:szCs w:val="20"/>
                <w:u w:val="none"/>
                <w:shd w:val="clear" w:color="auto" w:fill="FFFFFF"/>
              </w:rPr>
              <w:t>블랙박스)</w:t>
            </w:r>
          </w:p>
        </w:tc>
      </w:tr>
    </w:tbl>
    <w:p w14:paraId="3DF4C95C" w14:textId="77777777" w:rsidR="002431BE" w:rsidRPr="002431BE" w:rsidRDefault="002431BE" w:rsidP="002431BE">
      <w:pPr>
        <w:rPr>
          <w:rStyle w:val="affc"/>
          <w:color w:val="223C45"/>
          <w:sz w:val="20"/>
          <w:szCs w:val="20"/>
          <w:u w:val="none"/>
          <w:shd w:val="clear" w:color="auto" w:fill="FFFFFF"/>
        </w:rPr>
      </w:pPr>
    </w:p>
    <w:p w14:paraId="36525159" w14:textId="0F078978" w:rsidR="00F81703" w:rsidRPr="002431BE" w:rsidRDefault="00F81703" w:rsidP="00F81703">
      <w:pPr>
        <w:tabs>
          <w:tab w:val="left" w:pos="4125"/>
        </w:tabs>
        <w:rPr>
          <w:sz w:val="20"/>
          <w:szCs w:val="20"/>
        </w:rPr>
      </w:pPr>
      <w:r w:rsidRPr="002431BE">
        <w:rPr>
          <w:sz w:val="20"/>
          <w:szCs w:val="20"/>
        </w:rPr>
        <w:tab/>
      </w:r>
    </w:p>
    <w:sectPr w:rsidR="00F81703" w:rsidRPr="002431BE" w:rsidSect="007C4C84">
      <w:footerReference w:type="default" r:id="rId145"/>
      <w:headerReference w:type="first" r:id="rId146"/>
      <w:pgSz w:w="11906" w:h="16838" w:code="9"/>
      <w:pgMar w:top="1440" w:right="1080" w:bottom="144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C56A3" w14:textId="77777777" w:rsidR="00A95DAD" w:rsidRDefault="00A95DAD" w:rsidP="0068194B">
      <w:r>
        <w:separator/>
      </w:r>
    </w:p>
    <w:p w14:paraId="42C48401" w14:textId="77777777" w:rsidR="00A95DAD" w:rsidRDefault="00A95DAD"/>
    <w:p w14:paraId="0808FD92" w14:textId="77777777" w:rsidR="00A95DAD" w:rsidRDefault="00A95DAD"/>
  </w:endnote>
  <w:endnote w:type="continuationSeparator" w:id="0">
    <w:p w14:paraId="50546209" w14:textId="77777777" w:rsidR="00A95DAD" w:rsidRDefault="00A95DAD" w:rsidP="0068194B">
      <w:r>
        <w:continuationSeparator/>
      </w:r>
    </w:p>
    <w:p w14:paraId="5041C9F6" w14:textId="77777777" w:rsidR="00A95DAD" w:rsidRDefault="00A95DAD"/>
    <w:p w14:paraId="06EDC247" w14:textId="77777777" w:rsidR="00A95DAD" w:rsidRDefault="00A95D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Content>
      <w:p w14:paraId="37A8383A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DF188" w14:textId="77777777" w:rsidR="00A95DAD" w:rsidRDefault="00A95DAD" w:rsidP="0068194B">
      <w:r>
        <w:separator/>
      </w:r>
    </w:p>
    <w:p w14:paraId="39C7A03C" w14:textId="77777777" w:rsidR="00A95DAD" w:rsidRDefault="00A95DAD"/>
    <w:p w14:paraId="3A5AEF9F" w14:textId="77777777" w:rsidR="00A95DAD" w:rsidRDefault="00A95DAD"/>
  </w:footnote>
  <w:footnote w:type="continuationSeparator" w:id="0">
    <w:p w14:paraId="2A43108E" w14:textId="77777777" w:rsidR="00A95DAD" w:rsidRDefault="00A95DAD" w:rsidP="0068194B">
      <w:r>
        <w:continuationSeparator/>
      </w:r>
    </w:p>
    <w:p w14:paraId="69DEE416" w14:textId="77777777" w:rsidR="00A95DAD" w:rsidRDefault="00A95DAD"/>
    <w:p w14:paraId="26E10B4B" w14:textId="77777777" w:rsidR="00A95DAD" w:rsidRDefault="00A95D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DD125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6BF4AE" wp14:editId="5A9696F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89497B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9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D92177"/>
    <w:multiLevelType w:val="hybridMultilevel"/>
    <w:tmpl w:val="C8FCE250"/>
    <w:lvl w:ilvl="0" w:tplc="7414A2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FE74D5A"/>
    <w:multiLevelType w:val="hybridMultilevel"/>
    <w:tmpl w:val="C17435E0"/>
    <w:lvl w:ilvl="0" w:tplc="6E3C71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6E1AAE"/>
    <w:multiLevelType w:val="hybridMultilevel"/>
    <w:tmpl w:val="632026FC"/>
    <w:lvl w:ilvl="0" w:tplc="EEE45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7887448">
    <w:abstractNumId w:val="9"/>
  </w:num>
  <w:num w:numId="2" w16cid:durableId="161162256">
    <w:abstractNumId w:val="8"/>
  </w:num>
  <w:num w:numId="3" w16cid:durableId="2070151314">
    <w:abstractNumId w:val="7"/>
  </w:num>
  <w:num w:numId="4" w16cid:durableId="1351032555">
    <w:abstractNumId w:val="6"/>
  </w:num>
  <w:num w:numId="5" w16cid:durableId="2050571165">
    <w:abstractNumId w:val="13"/>
  </w:num>
  <w:num w:numId="6" w16cid:durableId="918097685">
    <w:abstractNumId w:val="3"/>
  </w:num>
  <w:num w:numId="7" w16cid:durableId="853571674">
    <w:abstractNumId w:val="14"/>
  </w:num>
  <w:num w:numId="8" w16cid:durableId="89787007">
    <w:abstractNumId w:val="2"/>
  </w:num>
  <w:num w:numId="9" w16cid:durableId="1448232920">
    <w:abstractNumId w:val="16"/>
  </w:num>
  <w:num w:numId="10" w16cid:durableId="1148087494">
    <w:abstractNumId w:val="5"/>
  </w:num>
  <w:num w:numId="11" w16cid:durableId="428892076">
    <w:abstractNumId w:val="4"/>
  </w:num>
  <w:num w:numId="12" w16cid:durableId="1917740267">
    <w:abstractNumId w:val="1"/>
  </w:num>
  <w:num w:numId="13" w16cid:durableId="1377119897">
    <w:abstractNumId w:val="0"/>
  </w:num>
  <w:num w:numId="14" w16cid:durableId="767772831">
    <w:abstractNumId w:val="11"/>
  </w:num>
  <w:num w:numId="15" w16cid:durableId="319776769">
    <w:abstractNumId w:val="15"/>
  </w:num>
  <w:num w:numId="16" w16cid:durableId="243073363">
    <w:abstractNumId w:val="10"/>
  </w:num>
  <w:num w:numId="17" w16cid:durableId="1272589149">
    <w:abstractNumId w:val="18"/>
  </w:num>
  <w:num w:numId="18" w16cid:durableId="2016347767">
    <w:abstractNumId w:val="17"/>
  </w:num>
  <w:num w:numId="19" w16cid:durableId="675620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A0"/>
    <w:rsid w:val="000001EF"/>
    <w:rsid w:val="00007322"/>
    <w:rsid w:val="00007728"/>
    <w:rsid w:val="00024584"/>
    <w:rsid w:val="00024730"/>
    <w:rsid w:val="0003283D"/>
    <w:rsid w:val="000427E9"/>
    <w:rsid w:val="00055E95"/>
    <w:rsid w:val="00060A03"/>
    <w:rsid w:val="0007021F"/>
    <w:rsid w:val="000B2BA5"/>
    <w:rsid w:val="000C7130"/>
    <w:rsid w:val="000E1FFF"/>
    <w:rsid w:val="000E4072"/>
    <w:rsid w:val="000F2F8C"/>
    <w:rsid w:val="0010006E"/>
    <w:rsid w:val="001045A8"/>
    <w:rsid w:val="00114A91"/>
    <w:rsid w:val="001361E2"/>
    <w:rsid w:val="001427E1"/>
    <w:rsid w:val="0014500D"/>
    <w:rsid w:val="00150E6D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1F7432"/>
    <w:rsid w:val="00203573"/>
    <w:rsid w:val="0020597D"/>
    <w:rsid w:val="00213B4C"/>
    <w:rsid w:val="00216F7B"/>
    <w:rsid w:val="00217D54"/>
    <w:rsid w:val="002253B0"/>
    <w:rsid w:val="00236D54"/>
    <w:rsid w:val="00241D8C"/>
    <w:rsid w:val="00241FDB"/>
    <w:rsid w:val="002431BE"/>
    <w:rsid w:val="0024720C"/>
    <w:rsid w:val="002617AE"/>
    <w:rsid w:val="002638D0"/>
    <w:rsid w:val="002647D3"/>
    <w:rsid w:val="00270994"/>
    <w:rsid w:val="00275EAE"/>
    <w:rsid w:val="0028053F"/>
    <w:rsid w:val="00290B7C"/>
    <w:rsid w:val="00294998"/>
    <w:rsid w:val="002962DD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198B"/>
    <w:rsid w:val="00307140"/>
    <w:rsid w:val="00316DFF"/>
    <w:rsid w:val="00325B57"/>
    <w:rsid w:val="00336056"/>
    <w:rsid w:val="00350182"/>
    <w:rsid w:val="003544E1"/>
    <w:rsid w:val="00366398"/>
    <w:rsid w:val="003A0632"/>
    <w:rsid w:val="003A30E5"/>
    <w:rsid w:val="003A6ADF"/>
    <w:rsid w:val="003B5928"/>
    <w:rsid w:val="003D380F"/>
    <w:rsid w:val="003D487A"/>
    <w:rsid w:val="003E160D"/>
    <w:rsid w:val="003E6BD6"/>
    <w:rsid w:val="003F1D5F"/>
    <w:rsid w:val="00405128"/>
    <w:rsid w:val="00406CFF"/>
    <w:rsid w:val="00416B25"/>
    <w:rsid w:val="00420592"/>
    <w:rsid w:val="00426314"/>
    <w:rsid w:val="004319E0"/>
    <w:rsid w:val="00437E8C"/>
    <w:rsid w:val="00440225"/>
    <w:rsid w:val="004438C6"/>
    <w:rsid w:val="004726BC"/>
    <w:rsid w:val="00474105"/>
    <w:rsid w:val="00480E6E"/>
    <w:rsid w:val="00486277"/>
    <w:rsid w:val="00487AC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354D2"/>
    <w:rsid w:val="00566A35"/>
    <w:rsid w:val="0056701E"/>
    <w:rsid w:val="005740D7"/>
    <w:rsid w:val="005A0F26"/>
    <w:rsid w:val="005A1B10"/>
    <w:rsid w:val="005A6850"/>
    <w:rsid w:val="005B1B1B"/>
    <w:rsid w:val="005B6231"/>
    <w:rsid w:val="005C476E"/>
    <w:rsid w:val="005C4CBC"/>
    <w:rsid w:val="005C5932"/>
    <w:rsid w:val="005D380B"/>
    <w:rsid w:val="005D3CA7"/>
    <w:rsid w:val="005D4CC1"/>
    <w:rsid w:val="005E0FCB"/>
    <w:rsid w:val="005E67C7"/>
    <w:rsid w:val="005E7FD5"/>
    <w:rsid w:val="005F4B91"/>
    <w:rsid w:val="005F55D2"/>
    <w:rsid w:val="0060210A"/>
    <w:rsid w:val="00610162"/>
    <w:rsid w:val="0062312F"/>
    <w:rsid w:val="00625F2C"/>
    <w:rsid w:val="00627E55"/>
    <w:rsid w:val="00657E49"/>
    <w:rsid w:val="006618E9"/>
    <w:rsid w:val="00675107"/>
    <w:rsid w:val="0068194B"/>
    <w:rsid w:val="00684C83"/>
    <w:rsid w:val="00692703"/>
    <w:rsid w:val="006A1962"/>
    <w:rsid w:val="006B5D48"/>
    <w:rsid w:val="006B7D7B"/>
    <w:rsid w:val="006C1A5E"/>
    <w:rsid w:val="006E1507"/>
    <w:rsid w:val="006E21AA"/>
    <w:rsid w:val="006F2F56"/>
    <w:rsid w:val="00712D8B"/>
    <w:rsid w:val="007273B7"/>
    <w:rsid w:val="007338F8"/>
    <w:rsid w:val="00733E0A"/>
    <w:rsid w:val="0074403D"/>
    <w:rsid w:val="007446C5"/>
    <w:rsid w:val="00746D44"/>
    <w:rsid w:val="007538DC"/>
    <w:rsid w:val="0075691A"/>
    <w:rsid w:val="00757803"/>
    <w:rsid w:val="00780249"/>
    <w:rsid w:val="0079206B"/>
    <w:rsid w:val="00796076"/>
    <w:rsid w:val="007A2582"/>
    <w:rsid w:val="007C0566"/>
    <w:rsid w:val="007C3990"/>
    <w:rsid w:val="007C4C84"/>
    <w:rsid w:val="007C606B"/>
    <w:rsid w:val="007E6A61"/>
    <w:rsid w:val="007F791E"/>
    <w:rsid w:val="00801140"/>
    <w:rsid w:val="00803404"/>
    <w:rsid w:val="00810CC9"/>
    <w:rsid w:val="00811270"/>
    <w:rsid w:val="00834955"/>
    <w:rsid w:val="0084764D"/>
    <w:rsid w:val="00855804"/>
    <w:rsid w:val="00855B59"/>
    <w:rsid w:val="00860461"/>
    <w:rsid w:val="0086487C"/>
    <w:rsid w:val="00870B20"/>
    <w:rsid w:val="008829F8"/>
    <w:rsid w:val="00885897"/>
    <w:rsid w:val="008971EA"/>
    <w:rsid w:val="008A6538"/>
    <w:rsid w:val="008B1B93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36EAB"/>
    <w:rsid w:val="00944F78"/>
    <w:rsid w:val="009510E7"/>
    <w:rsid w:val="00952C89"/>
    <w:rsid w:val="009571D8"/>
    <w:rsid w:val="009650EA"/>
    <w:rsid w:val="0097790C"/>
    <w:rsid w:val="0098506E"/>
    <w:rsid w:val="009A44CE"/>
    <w:rsid w:val="009A4988"/>
    <w:rsid w:val="009C3A73"/>
    <w:rsid w:val="009C425B"/>
    <w:rsid w:val="009C4DFC"/>
    <w:rsid w:val="009C73EA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82C"/>
    <w:rsid w:val="00A755E8"/>
    <w:rsid w:val="00A93A5D"/>
    <w:rsid w:val="00A95DAD"/>
    <w:rsid w:val="00AB32F8"/>
    <w:rsid w:val="00AB610B"/>
    <w:rsid w:val="00AC528C"/>
    <w:rsid w:val="00AD360E"/>
    <w:rsid w:val="00AD40FB"/>
    <w:rsid w:val="00AD782D"/>
    <w:rsid w:val="00AE7650"/>
    <w:rsid w:val="00B0531C"/>
    <w:rsid w:val="00B10EBE"/>
    <w:rsid w:val="00B236F1"/>
    <w:rsid w:val="00B47924"/>
    <w:rsid w:val="00B50F99"/>
    <w:rsid w:val="00B51D1B"/>
    <w:rsid w:val="00B540F4"/>
    <w:rsid w:val="00B60FD0"/>
    <w:rsid w:val="00B622DF"/>
    <w:rsid w:val="00B6332A"/>
    <w:rsid w:val="00B66C84"/>
    <w:rsid w:val="00B81760"/>
    <w:rsid w:val="00B8494C"/>
    <w:rsid w:val="00BA1546"/>
    <w:rsid w:val="00BA615A"/>
    <w:rsid w:val="00BB3C6F"/>
    <w:rsid w:val="00BB4E51"/>
    <w:rsid w:val="00BD431F"/>
    <w:rsid w:val="00BE423E"/>
    <w:rsid w:val="00BF53AD"/>
    <w:rsid w:val="00BF61AC"/>
    <w:rsid w:val="00C21AA0"/>
    <w:rsid w:val="00C26E68"/>
    <w:rsid w:val="00C47FA6"/>
    <w:rsid w:val="00C5201F"/>
    <w:rsid w:val="00C57FC6"/>
    <w:rsid w:val="00C66A7D"/>
    <w:rsid w:val="00C779DA"/>
    <w:rsid w:val="00C814F7"/>
    <w:rsid w:val="00CA4B4D"/>
    <w:rsid w:val="00CB35C3"/>
    <w:rsid w:val="00CD323D"/>
    <w:rsid w:val="00CE4030"/>
    <w:rsid w:val="00CE4853"/>
    <w:rsid w:val="00CE64B3"/>
    <w:rsid w:val="00CF1A49"/>
    <w:rsid w:val="00D0630C"/>
    <w:rsid w:val="00D243A9"/>
    <w:rsid w:val="00D305E5"/>
    <w:rsid w:val="00D37CD3"/>
    <w:rsid w:val="00D41243"/>
    <w:rsid w:val="00D562BF"/>
    <w:rsid w:val="00D66A52"/>
    <w:rsid w:val="00D66EFA"/>
    <w:rsid w:val="00D72A2D"/>
    <w:rsid w:val="00D862F2"/>
    <w:rsid w:val="00D86468"/>
    <w:rsid w:val="00D9521A"/>
    <w:rsid w:val="00DA3914"/>
    <w:rsid w:val="00DA59AA"/>
    <w:rsid w:val="00DB6915"/>
    <w:rsid w:val="00DB7E1E"/>
    <w:rsid w:val="00DC1B78"/>
    <w:rsid w:val="00DC2A2F"/>
    <w:rsid w:val="00DC43FE"/>
    <w:rsid w:val="00DC600B"/>
    <w:rsid w:val="00DD00DD"/>
    <w:rsid w:val="00DE0FAA"/>
    <w:rsid w:val="00DE136D"/>
    <w:rsid w:val="00DE2EA9"/>
    <w:rsid w:val="00DE6534"/>
    <w:rsid w:val="00DE66C1"/>
    <w:rsid w:val="00DF3E48"/>
    <w:rsid w:val="00DF4D6C"/>
    <w:rsid w:val="00E01923"/>
    <w:rsid w:val="00E02F2F"/>
    <w:rsid w:val="00E04C6C"/>
    <w:rsid w:val="00E14498"/>
    <w:rsid w:val="00E2299A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209C"/>
    <w:rsid w:val="00EC1351"/>
    <w:rsid w:val="00EC4CBF"/>
    <w:rsid w:val="00EE2CA8"/>
    <w:rsid w:val="00EE7675"/>
    <w:rsid w:val="00EF17E8"/>
    <w:rsid w:val="00EF51D9"/>
    <w:rsid w:val="00F130DD"/>
    <w:rsid w:val="00F24884"/>
    <w:rsid w:val="00F476C4"/>
    <w:rsid w:val="00F61DF9"/>
    <w:rsid w:val="00F81703"/>
    <w:rsid w:val="00F81960"/>
    <w:rsid w:val="00F8769D"/>
    <w:rsid w:val="00F9350C"/>
    <w:rsid w:val="00F94EB5"/>
    <w:rsid w:val="00F9624D"/>
    <w:rsid w:val="00FA7FB6"/>
    <w:rsid w:val="00FB31C1"/>
    <w:rsid w:val="00FB58F2"/>
    <w:rsid w:val="00FC6AEA"/>
    <w:rsid w:val="00FD3D13"/>
    <w:rsid w:val="00FE55A2"/>
    <w:rsid w:val="00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0B6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F81703"/>
    <w:pPr>
      <w:spacing w:after="40"/>
      <w:outlineLvl w:val="1"/>
    </w:pPr>
    <w:rPr>
      <w:rFonts w:cstheme="majorBidi"/>
      <w:b/>
      <w:caps/>
      <w:color w:val="1D824C" w:themeColor="accent1"/>
      <w:sz w:val="24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F81703"/>
    <w:rPr>
      <w:rFonts w:ascii="맑은 고딕" w:eastAsia="맑은 고딕" w:hAnsi="맑은 고딕" w:cstheme="majorBidi"/>
      <w:b/>
      <w:caps/>
      <w:color w:val="1D824C" w:themeColor="accent1"/>
      <w:sz w:val="24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unhideWhenUsed/>
    <w:qFormat/>
    <w:rsid w:val="000E4072"/>
    <w:rPr>
      <w:rFonts w:ascii="맑은 고딕" w:eastAsia="맑은 고딕" w:hAnsi="맑은 고딕"/>
      <w:b/>
      <w:bCs/>
    </w:rPr>
  </w:style>
  <w:style w:type="character" w:customStyle="1" w:styleId="1f0">
    <w:name w:val="날짜1"/>
    <w:basedOn w:val="a3"/>
    <w:rsid w:val="003E6BD6"/>
  </w:style>
  <w:style w:type="character" w:customStyle="1" w:styleId="ell2">
    <w:name w:val="ell2"/>
    <w:basedOn w:val="a3"/>
    <w:rsid w:val="003E6BD6"/>
  </w:style>
  <w:style w:type="character" w:customStyle="1" w:styleId="num">
    <w:name w:val="num"/>
    <w:basedOn w:val="a3"/>
    <w:rsid w:val="0081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00">
              <w:marLeft w:val="1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208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naver.com/PostView.naver?blogId=zoono1004&amp;logNo=223734720057&amp;categoryNo=16&amp;parentCategoryNo=16&amp;viewDate=&amp;currentPage=1&amp;postListTopCurrentPage=&amp;from=menu" TargetMode="External"/><Relationship Id="rId21" Type="http://schemas.openxmlformats.org/officeDocument/2006/relationships/hyperlink" Target="https://blog.naver.com/PostView.naver?blogId=zoono1004&amp;logNo=223671260559&amp;categoryNo=12&amp;parentCategoryNo=12&amp;viewDate=&amp;currentPage=3&amp;postListTopCurrentPage=&amp;from=menu" TargetMode="External"/><Relationship Id="rId42" Type="http://schemas.openxmlformats.org/officeDocument/2006/relationships/hyperlink" Target="https://blog.naver.com/PostView.naver?blogId=zoono1004&amp;logNo=223699373256&amp;categoryNo=12&amp;parentCategoryNo=0&amp;viewDate=&amp;currentPage=5&amp;postListTopCurrentPage=1&amp;from=postView" TargetMode="External"/><Relationship Id="rId63" Type="http://schemas.openxmlformats.org/officeDocument/2006/relationships/hyperlink" Target="https://blog.naver.com/PostView.naver?blogId=zoono1004&amp;logNo=223713308936&amp;categoryNo=12&amp;parentCategoryNo=12&amp;viewDate=&amp;currentPage=2&amp;postListTopCurrentPage=&amp;from=menu" TargetMode="External"/><Relationship Id="rId84" Type="http://schemas.openxmlformats.org/officeDocument/2006/relationships/hyperlink" Target="https://blog.naver.com/PostView.naver?blogId=zoono1004&amp;logNo=223762963745&amp;categoryNo=12&amp;parentCategoryNo=12&amp;viewDate=&amp;currentPage=1&amp;postListTopCurrentPage=&amp;from=menu" TargetMode="External"/><Relationship Id="rId138" Type="http://schemas.openxmlformats.org/officeDocument/2006/relationships/hyperlink" Target="https://blog.naver.com/PostView.naver?blogId=zoono1004&amp;logNo=223766073462&amp;categoryNo=18&amp;parentCategoryNo=0&amp;viewDate=&amp;currentPage=1&amp;postListTopCurrentPage=&amp;from=postList" TargetMode="External"/><Relationship Id="rId107" Type="http://schemas.openxmlformats.org/officeDocument/2006/relationships/hyperlink" Target="https://blog.naver.com/PostView.naver?blogId=zoono1004&amp;logNo=223716596740&amp;categoryNo=16&amp;parentCategoryNo=16&amp;viewDate=&amp;currentPage=2&amp;postListTopCurrentPage=&amp;from=menu" TargetMode="External"/><Relationship Id="rId11" Type="http://schemas.openxmlformats.org/officeDocument/2006/relationships/hyperlink" Target="https://blog.naver.com/PostView.naver?blogId=zoono1004&amp;logNo=223653413440&amp;categoryNo=12&amp;parentCategoryNo=12&amp;viewDate=&amp;currentPage=5&amp;postListTopCurrentPage=&amp;from=menu" TargetMode="External"/><Relationship Id="rId32" Type="http://schemas.openxmlformats.org/officeDocument/2006/relationships/hyperlink" Target="https://blog.naver.com/PostView.naver?blogId=zoono1004&amp;logNo=223685073228&amp;categoryNo=12&amp;parentCategoryNo=0&amp;viewDate=&amp;currentPage=7&amp;postListTopCurrentPage=1&amp;from=postView" TargetMode="External"/><Relationship Id="rId53" Type="http://schemas.openxmlformats.org/officeDocument/2006/relationships/hyperlink" Target="https://blog.naver.com/PostView.naver?blogId=zoono1004&amp;logNo=223710946645&amp;categoryNo=12&amp;parentCategoryNo=0&amp;viewDate=&amp;currentPage=2&amp;postListTopCurrentPage=1&amp;from=postView" TargetMode="External"/><Relationship Id="rId74" Type="http://schemas.openxmlformats.org/officeDocument/2006/relationships/hyperlink" Target="https://blog.naver.com/PostView.naver?blogId=zoono1004&amp;logNo=223736301182&amp;categoryNo=12&amp;parentCategoryNo=12&amp;viewDate=&amp;currentPage=1&amp;postListTopCurrentPage=&amp;from=menu" TargetMode="External"/><Relationship Id="rId128" Type="http://schemas.openxmlformats.org/officeDocument/2006/relationships/hyperlink" Target="https://blog.naver.com/PostView.naver?blogId=zoono1004&amp;logNo=223827354717&amp;categoryNo=16&amp;parentCategoryNo=16&amp;viewDate=&amp;currentPage=2&amp;postListTopCurrentPage=&amp;from=menu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blog.naver.com/PostView.naver?blogId=zoono1004&amp;logNo=223780709096&amp;categoryNo=12&amp;parentCategoryNo=12&amp;viewDate=&amp;currentPage=1&amp;postListTopCurrentPage=&amp;from=postList" TargetMode="External"/><Relationship Id="rId95" Type="http://schemas.openxmlformats.org/officeDocument/2006/relationships/hyperlink" Target="https://blog.naver.com/PostView.naver?blogId=zoono1004&amp;logNo=223795621124&amp;categoryNo=12&amp;parentCategoryNo=12&amp;viewDate=&amp;currentPage=1&amp;postListTopCurrentPage=&amp;from=menu" TargetMode="External"/><Relationship Id="rId22" Type="http://schemas.openxmlformats.org/officeDocument/2006/relationships/hyperlink" Target="https://blog.naver.com/PostView.naver?blogId=zoono1004&amp;logNo=223672603849&amp;categoryNo=12&amp;parentCategoryNo=12&amp;viewDate=&amp;currentPage=2&amp;postListTopCurrentPage=&amp;from=menu" TargetMode="External"/><Relationship Id="rId27" Type="http://schemas.openxmlformats.org/officeDocument/2006/relationships/hyperlink" Target="https://blog.naver.com/PostView.naver?blogId=zoono1004&amp;logNo=223676463948&amp;categoryNo=12&amp;parentCategoryNo=12&amp;viewDate=&amp;currentPage=1&amp;postListTopCurrentPage=&amp;from=menu" TargetMode="External"/><Relationship Id="rId43" Type="http://schemas.openxmlformats.org/officeDocument/2006/relationships/hyperlink" Target="https://blog.naver.com/PostView.naver?blogId=zoono1004&amp;logNo=223699523047&amp;categoryNo=12&amp;parentCategoryNo=0&amp;viewDate=&amp;currentPage=5&amp;postListTopCurrentPage=1&amp;from=postView" TargetMode="External"/><Relationship Id="rId48" Type="http://schemas.openxmlformats.org/officeDocument/2006/relationships/hyperlink" Target="https://blog.naver.com/PostView.naver?blogId=zoono1004&amp;logNo=223709658297&amp;categoryNo=12&amp;parentCategoryNo=0&amp;viewDate=&amp;currentPage=4&amp;postListTopCurrentPage=1&amp;from=postView" TargetMode="External"/><Relationship Id="rId64" Type="http://schemas.openxmlformats.org/officeDocument/2006/relationships/hyperlink" Target="https://blog.naver.com/PostView.naver?blogId=zoono1004&amp;logNo=223713492840&amp;categoryNo=12&amp;parentCategoryNo=12&amp;viewDate=&amp;currentPage=2&amp;postListTopCurrentPage=&amp;from=menu" TargetMode="External"/><Relationship Id="rId69" Type="http://schemas.openxmlformats.org/officeDocument/2006/relationships/hyperlink" Target="https://blog.naver.com/PostView.naver?blogId=zoono1004&amp;logNo=223725759491&amp;categoryNo=12&amp;parentCategoryNo=12&amp;viewDate=&amp;currentPage=1&amp;postListTopCurrentPage=&amp;from=menu" TargetMode="External"/><Relationship Id="rId113" Type="http://schemas.openxmlformats.org/officeDocument/2006/relationships/hyperlink" Target="https://blog.naver.com/PostView.naver?blogId=zoono1004&amp;logNo=223729029779&amp;categoryNo=16&amp;parentCategoryNo=16&amp;viewDate=&amp;currentPage=1&amp;postListTopCurrentPage=&amp;from=menu" TargetMode="External"/><Relationship Id="rId118" Type="http://schemas.openxmlformats.org/officeDocument/2006/relationships/hyperlink" Target="https://blog.naver.com/PostView.naver?blogId=zoono1004&amp;logNo=223740294221&amp;categoryNo=16&amp;parentCategoryNo=16&amp;viewDate=&amp;currentPage=1&amp;postListTopCurrentPage=&amp;from=menu" TargetMode="External"/><Relationship Id="rId134" Type="http://schemas.openxmlformats.org/officeDocument/2006/relationships/hyperlink" Target="https://blog.naver.com/PostView.naver?blogId=zoono1004&amp;logNo=223641302361&amp;categoryNo=10&amp;parentCategoryNo=0&amp;viewDate=&amp;currentPage=2&amp;postListTopCurrentPage=1&amp;from=menu" TargetMode="External"/><Relationship Id="rId139" Type="http://schemas.openxmlformats.org/officeDocument/2006/relationships/hyperlink" Target="https://blog.naver.com/PostView.naver?blogId=zoono1004&amp;logNo=223772165857&amp;categoryNo=18&amp;parentCategoryNo=0&amp;viewDate=&amp;currentPage=1&amp;postListTopCurrentPage=&amp;from=postList" TargetMode="External"/><Relationship Id="rId80" Type="http://schemas.openxmlformats.org/officeDocument/2006/relationships/hyperlink" Target="https://blog.naver.com/PostView.naver?blogId=zoono1004&amp;logNo=223757012520&amp;categoryNo=12&amp;parentCategoryNo=12&amp;viewDate=&amp;currentPage=2&amp;postListTopCurrentPage=&amp;from=menu" TargetMode="External"/><Relationship Id="rId85" Type="http://schemas.openxmlformats.org/officeDocument/2006/relationships/hyperlink" Target="https://blog.naver.com/PostView.naver?blogId=zoono1004&amp;logNo=223765333969&amp;categoryNo=12&amp;parentCategoryNo=12&amp;viewDate=&amp;currentPage=1&amp;postListTopCurrentPage=&amp;from=postList" TargetMode="External"/><Relationship Id="rId12" Type="http://schemas.openxmlformats.org/officeDocument/2006/relationships/hyperlink" Target="https://blog.naver.com/PostView.naver?blogId=zoono1004&amp;logNo=223657166072&amp;categoryNo=12&amp;parentCategoryNo=12&amp;viewDate=&amp;currentPage=4&amp;postListTopCurrentPage=&amp;from=menu" TargetMode="External"/><Relationship Id="rId17" Type="http://schemas.openxmlformats.org/officeDocument/2006/relationships/hyperlink" Target="https://blog.naver.com/PostView.naver?blogId=zoono1004&amp;logNo=223670888051&amp;categoryNo=12&amp;parentCategoryNo=12&amp;viewDate=&amp;currentPage=3&amp;postListTopCurrentPage=&amp;from=menu" TargetMode="External"/><Relationship Id="rId33" Type="http://schemas.openxmlformats.org/officeDocument/2006/relationships/hyperlink" Target="https://blog.naver.com/PostView.naver?blogId=zoono1004&amp;logNo=223685147069&amp;categoryNo=12&amp;parentCategoryNo=0&amp;viewDate=&amp;currentPage=7&amp;postListTopCurrentPage=1&amp;from=postView" TargetMode="External"/><Relationship Id="rId38" Type="http://schemas.openxmlformats.org/officeDocument/2006/relationships/hyperlink" Target="https://blog.naver.com/PostView.naver?blogId=zoono1004&amp;logNo=223695697710&amp;categoryNo=12&amp;parentCategoryNo=0&amp;viewDate=&amp;currentPage=6&amp;postListTopCurrentPage=1&amp;from=postView" TargetMode="External"/><Relationship Id="rId59" Type="http://schemas.openxmlformats.org/officeDocument/2006/relationships/hyperlink" Target="https://blog.naver.com/PostView.naver?blogId=zoono1004&amp;logNo=223712516713&amp;categoryNo=12&amp;parentCategoryNo=0&amp;viewDate=&amp;currentPage=1&amp;postListTopCurrentPage=1&amp;from=postView" TargetMode="External"/><Relationship Id="rId103" Type="http://schemas.openxmlformats.org/officeDocument/2006/relationships/hyperlink" Target="https://blog.naver.com/PostView.naver?blogId=zoono1004&amp;logNo=223682612495&amp;categoryNo=13&amp;parentCategoryNo=0&amp;viewDate=&amp;currentPage=1&amp;postListTopCurrentPage=&amp;from=menu" TargetMode="External"/><Relationship Id="rId108" Type="http://schemas.openxmlformats.org/officeDocument/2006/relationships/hyperlink" Target="https://blog.naver.com/PostView.naver?blogId=zoono1004&amp;logNo=223716621721&amp;categoryNo=16&amp;parentCategoryNo=16&amp;viewDate=&amp;currentPage=2&amp;postListTopCurrentPage=&amp;from=menu" TargetMode="External"/><Relationship Id="rId124" Type="http://schemas.openxmlformats.org/officeDocument/2006/relationships/hyperlink" Target="https://blog.naver.com/PostView.naver?blogId=zoono1004&amp;logNo=223827098742&amp;categoryNo=16&amp;parentCategoryNo=16&amp;viewDate=&amp;currentPage=2&amp;postListTopCurrentPage=&amp;from=menu" TargetMode="External"/><Relationship Id="rId129" Type="http://schemas.openxmlformats.org/officeDocument/2006/relationships/hyperlink" Target="https://blog.naver.com/PostView.naver?blogId=zoono1004&amp;logNo=223827442629&amp;categoryNo=16&amp;parentCategoryNo=16&amp;viewDate=&amp;currentPage=1&amp;postListTopCurrentPage=&amp;from=menu" TargetMode="External"/><Relationship Id="rId54" Type="http://schemas.openxmlformats.org/officeDocument/2006/relationships/hyperlink" Target="https://blog.naver.com/PostView.naver?blogId=zoono1004&amp;logNo=223711079275&amp;categoryNo=12&amp;parentCategoryNo=0&amp;viewDate=&amp;currentPage=2&amp;postListTopCurrentPage=1&amp;from=postView" TargetMode="External"/><Relationship Id="rId70" Type="http://schemas.openxmlformats.org/officeDocument/2006/relationships/hyperlink" Target="https://blog.naver.com/PostView.naver?blogId=zoono1004&amp;logNo=223725841800&amp;categoryNo=12&amp;parentCategoryNo=12&amp;viewDate=&amp;currentPage=1&amp;postListTopCurrentPage=&amp;from=menu" TargetMode="External"/><Relationship Id="rId75" Type="http://schemas.openxmlformats.org/officeDocument/2006/relationships/hyperlink" Target="https://blog.naver.com/PostView.naver?blogId=zoono1004&amp;logNo=223745970783&amp;categoryNo=12&amp;parentCategoryNo=12&amp;viewDate=&amp;currentPage=1&amp;postListTopCurrentPage=&amp;from=menu" TargetMode="External"/><Relationship Id="rId91" Type="http://schemas.openxmlformats.org/officeDocument/2006/relationships/hyperlink" Target="https://blog.naver.com/PostView.naver?blogId=zoono1004&amp;logNo=223782449420&amp;categoryNo=12&amp;parentCategoryNo=12&amp;viewDate=&amp;currentPage=1&amp;postListTopCurrentPage=&amp;from=postList" TargetMode="External"/><Relationship Id="rId96" Type="http://schemas.openxmlformats.org/officeDocument/2006/relationships/hyperlink" Target="https://blog.naver.com/PostView.naver?blogId=zoono1004&amp;logNo=223806174951&amp;categoryNo=12&amp;parentCategoryNo=12&amp;viewDate=&amp;currentPage=1&amp;postListTopCurrentPage=&amp;from=menu" TargetMode="External"/><Relationship Id="rId140" Type="http://schemas.openxmlformats.org/officeDocument/2006/relationships/hyperlink" Target="https://blog.naver.com/PostView.naver?blogId=zoono1004&amp;logNo=223773894082&amp;categoryNo=18&amp;parentCategoryNo=0&amp;viewDate=&amp;currentPage=1&amp;postListTopCurrentPage=&amp;from=postList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blog.naver.com/PostView.naver?blogId=zoono1004&amp;logNo=223672688474&amp;categoryNo=12&amp;parentCategoryNo=12&amp;viewDate=&amp;currentPage=2&amp;postListTopCurrentPage=&amp;from=menu" TargetMode="External"/><Relationship Id="rId28" Type="http://schemas.openxmlformats.org/officeDocument/2006/relationships/hyperlink" Target="https://blog.naver.com/PostView.naver?blogId=zoono1004&amp;logNo=223677016399&amp;categoryNo=12&amp;parentCategoryNo=12&amp;viewDate=&amp;currentPage=1&amp;postListTopCurrentPage=&amp;from=menu" TargetMode="External"/><Relationship Id="rId49" Type="http://schemas.openxmlformats.org/officeDocument/2006/relationships/hyperlink" Target="https://blog.naver.com/PostView.naver?blogId=zoono1004&amp;logNo=223709858936&amp;categoryNo=12&amp;parentCategoryNo=0&amp;viewDate=&amp;currentPage=3&amp;postListTopCurrentPage=1&amp;from=postView" TargetMode="External"/><Relationship Id="rId114" Type="http://schemas.openxmlformats.org/officeDocument/2006/relationships/hyperlink" Target="https://blog.naver.com/PostView.naver?blogId=zoono1004&amp;logNo=223731005957&amp;categoryNo=16&amp;parentCategoryNo=16&amp;viewDate=&amp;currentPage=1&amp;postListTopCurrentPage=&amp;from=menu" TargetMode="External"/><Relationship Id="rId119" Type="http://schemas.openxmlformats.org/officeDocument/2006/relationships/hyperlink" Target="https://blog.naver.com/PostView.naver?blogId=zoono1004&amp;logNo=223741083925&amp;categoryNo=16&amp;parentCategoryNo=16&amp;viewDate=&amp;currentPage=1&amp;postListTopCurrentPage=&amp;from=menu" TargetMode="External"/><Relationship Id="rId44" Type="http://schemas.openxmlformats.org/officeDocument/2006/relationships/hyperlink" Target="https://blog.naver.com/PostView.naver?blogId=zoono1004&amp;logNo=223699551240&amp;categoryNo=12&amp;parentCategoryNo=0&amp;viewDate=&amp;currentPage=4&amp;postListTopCurrentPage=1&amp;from=postView" TargetMode="External"/><Relationship Id="rId60" Type="http://schemas.openxmlformats.org/officeDocument/2006/relationships/hyperlink" Target="https://blog.naver.com/PostView.naver?blogId=zoono1004&amp;logNo=223712572498&amp;categoryNo=12&amp;parentCategoryNo=0&amp;viewDate=&amp;currentPage=1&amp;postListTopCurrentPage=1&amp;from=postView" TargetMode="External"/><Relationship Id="rId65" Type="http://schemas.openxmlformats.org/officeDocument/2006/relationships/hyperlink" Target="https://blog.naver.com/PostView.naver?blogId=zoono1004&amp;logNo=223716632712&amp;categoryNo=12&amp;parentCategoryNo=12&amp;viewDate=&amp;currentPage=2&amp;postListTopCurrentPage=&amp;from=menu" TargetMode="External"/><Relationship Id="rId81" Type="http://schemas.openxmlformats.org/officeDocument/2006/relationships/hyperlink" Target="https://blog.naver.com/PostView.naver?blogId=zoono1004&amp;logNo=223761463834&amp;categoryNo=12&amp;parentCategoryNo=12&amp;viewDate=&amp;currentPage=2&amp;postListTopCurrentPage=&amp;from=menu" TargetMode="External"/><Relationship Id="rId86" Type="http://schemas.openxmlformats.org/officeDocument/2006/relationships/hyperlink" Target="https://blog.naver.com/PostView.naver?blogId=zoono1004&amp;logNo=223766073462&amp;categoryNo=12&amp;parentCategoryNo=12&amp;viewDate=&amp;currentPage=1&amp;postListTopCurrentPage=&amp;from=postList" TargetMode="External"/><Relationship Id="rId130" Type="http://schemas.openxmlformats.org/officeDocument/2006/relationships/hyperlink" Target="https://blog.naver.com/PostView.naver?blogId=zoono1004&amp;logNo=223827486402&amp;categoryNo=16&amp;parentCategoryNo=16&amp;viewDate=&amp;currentPage=1&amp;postListTopCurrentPage=&amp;from=menu" TargetMode="External"/><Relationship Id="rId135" Type="http://schemas.openxmlformats.org/officeDocument/2006/relationships/hyperlink" Target="https://blog.naver.com/PostView.naver?blogId=zoono1004&amp;logNo=223650830385&amp;categoryNo=10&amp;parentCategoryNo=0&amp;viewDate=&amp;currentPage=1&amp;postListTopCurrentPage=1&amp;from=menu" TargetMode="External"/><Relationship Id="rId13" Type="http://schemas.openxmlformats.org/officeDocument/2006/relationships/hyperlink" Target="https://blog.naver.com/PostView.naver?blogId=zoono1004&amp;logNo=223657564897&amp;categoryNo=12&amp;parentCategoryNo=12&amp;viewDate=&amp;currentPage=4&amp;postListTopCurrentPage=&amp;from=menu" TargetMode="External"/><Relationship Id="rId18" Type="http://schemas.openxmlformats.org/officeDocument/2006/relationships/hyperlink" Target="https://blog.naver.com/PostView.naver?blogId=zoono1004&amp;logNo=223670918570&amp;categoryNo=12&amp;parentCategoryNo=12&amp;viewDate=&amp;currentPage=3&amp;postListTopCurrentPage=&amp;from=menu" TargetMode="External"/><Relationship Id="rId39" Type="http://schemas.openxmlformats.org/officeDocument/2006/relationships/hyperlink" Target="https://blog.naver.com/PostView.naver?blogId=zoono1004&amp;logNo=223696862181&amp;categoryNo=12&amp;parentCategoryNo=0&amp;viewDate=&amp;currentPage=5&amp;postListTopCurrentPage=1&amp;from=postView" TargetMode="External"/><Relationship Id="rId109" Type="http://schemas.openxmlformats.org/officeDocument/2006/relationships/hyperlink" Target="https://blog.naver.com/PostView.naver?blogId=zoono1004&amp;logNo=223718070997&amp;categoryNo=16&amp;parentCategoryNo=16&amp;viewDate=&amp;currentPage=2&amp;postListTopCurrentPage=&amp;from=menu" TargetMode="External"/><Relationship Id="rId34" Type="http://schemas.openxmlformats.org/officeDocument/2006/relationships/hyperlink" Target="https://blog.naver.com/PostView.naver?blogId=zoono1004&amp;logNo=223685855610&amp;categoryNo=12&amp;parentCategoryNo=0&amp;viewDate=&amp;currentPage=6&amp;postListTopCurrentPage=1&amp;from=postView" TargetMode="External"/><Relationship Id="rId50" Type="http://schemas.openxmlformats.org/officeDocument/2006/relationships/hyperlink" Target="https://blog.naver.com/PostView.naver?blogId=zoono1004&amp;logNo=223709910249&amp;categoryNo=12&amp;parentCategoryNo=0&amp;viewDate=&amp;currentPage=3&amp;postListTopCurrentPage=1&amp;from=postView" TargetMode="External"/><Relationship Id="rId55" Type="http://schemas.openxmlformats.org/officeDocument/2006/relationships/hyperlink" Target="https://blog.naver.com/PostView.naver?blogId=zoono1004&amp;logNo=223711337353&amp;categoryNo=12&amp;parentCategoryNo=0&amp;viewDate=&amp;currentPage=2&amp;postListTopCurrentPage=1&amp;from=postView" TargetMode="External"/><Relationship Id="rId76" Type="http://schemas.openxmlformats.org/officeDocument/2006/relationships/hyperlink" Target="https://blog.naver.com/PostView.naver?blogId=zoono1004&amp;logNo=223746656401&amp;categoryNo=12&amp;parentCategoryNo=12&amp;viewDate=&amp;currentPage=1&amp;postListTopCurrentPage=&amp;from=menu" TargetMode="External"/><Relationship Id="rId97" Type="http://schemas.openxmlformats.org/officeDocument/2006/relationships/hyperlink" Target="https://blog.naver.com/PostView.naver?blogId=zoono1004&amp;logNo=223827071224&amp;categoryNo=12&amp;parentCategoryNo=12&amp;viewDate=&amp;currentPage=1&amp;postListTopCurrentPage=&amp;from=menu" TargetMode="External"/><Relationship Id="rId104" Type="http://schemas.openxmlformats.org/officeDocument/2006/relationships/hyperlink" Target="https://blog.naver.com/PostView.naver?blogId=zoono1004&amp;logNo=223682660438&amp;categoryNo=13&amp;parentCategoryNo=0&amp;viewDate=&amp;currentPage=1&amp;postListTopCurrentPage=&amp;from=menu" TargetMode="External"/><Relationship Id="rId120" Type="http://schemas.openxmlformats.org/officeDocument/2006/relationships/hyperlink" Target="https://blog.naver.com/PostView.naver?blogId=zoono1004&amp;logNo=223744473641&amp;categoryNo=16&amp;parentCategoryNo=16&amp;viewDate=&amp;currentPage=1&amp;postListTopCurrentPage=&amp;from=menu" TargetMode="External"/><Relationship Id="rId125" Type="http://schemas.openxmlformats.org/officeDocument/2006/relationships/hyperlink" Target="https://blog.naver.com/PostView.naver?blogId=zoono1004&amp;logNo=223827131860&amp;categoryNo=16&amp;parentCategoryNo=16&amp;viewDate=&amp;currentPage=2&amp;postListTopCurrentPage=&amp;from=menu" TargetMode="External"/><Relationship Id="rId141" Type="http://schemas.openxmlformats.org/officeDocument/2006/relationships/hyperlink" Target="https://blog.naver.com/PostView.naver?blogId=zoono1004&amp;logNo=223766592116&amp;categoryNo=7&amp;parentCategoryNo=0&amp;viewDate=&amp;currentPage=1&amp;postListTopCurrentPage=&amp;from=postList" TargetMode="External"/><Relationship Id="rId14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blog.naver.com/PostView.naver?blogId=zoono1004&amp;logNo=223727090391&amp;categoryNo=12&amp;parentCategoryNo=12&amp;viewDate=&amp;currentPage=1&amp;postListTopCurrentPage=&amp;from=menu" TargetMode="External"/><Relationship Id="rId92" Type="http://schemas.openxmlformats.org/officeDocument/2006/relationships/hyperlink" Target="https://blog.naver.com/PostView.naver?blogId=zoono1004&amp;logNo=223787937306&amp;categoryNo=19&amp;parentCategoryNo=0&amp;viewDate=&amp;currentPage=1&amp;postListTopCurrentPage=1&amp;from=postView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log.naver.com/PostView.naver?blogId=zoono1004&amp;logNo=223677221505&amp;categoryNo=12&amp;parentCategoryNo=12&amp;viewDate=&amp;currentPage=1&amp;postListTopCurrentPage=&amp;from=menu" TargetMode="External"/><Relationship Id="rId24" Type="http://schemas.openxmlformats.org/officeDocument/2006/relationships/hyperlink" Target="https://blog.naver.com/PostView.naver?blogId=zoono1004&amp;logNo=223672728466&amp;categoryNo=12&amp;parentCategoryNo=12&amp;viewDate=&amp;currentPage=2&amp;postListTopCurrentPage=&amp;from=menu" TargetMode="External"/><Relationship Id="rId40" Type="http://schemas.openxmlformats.org/officeDocument/2006/relationships/hyperlink" Target="https://blog.naver.com/PostView.naver?blogId=zoono1004&amp;logNo=223699197843&amp;categoryNo=12&amp;parentCategoryNo=0&amp;viewDate=&amp;currentPage=5&amp;postListTopCurrentPage=1&amp;from=postView" TargetMode="External"/><Relationship Id="rId45" Type="http://schemas.openxmlformats.org/officeDocument/2006/relationships/hyperlink" Target="https://blog.naver.com/PostView.naver?blogId=zoono1004&amp;logNo=223699603968&amp;categoryNo=12&amp;parentCategoryNo=0&amp;viewDate=&amp;currentPage=4&amp;postListTopCurrentPage=1&amp;from=postView" TargetMode="External"/><Relationship Id="rId66" Type="http://schemas.openxmlformats.org/officeDocument/2006/relationships/hyperlink" Target="https://blog.naver.com/PostView.naver?blogId=zoono1004&amp;logNo=223724431753&amp;categoryNo=12&amp;parentCategoryNo=12&amp;viewDate=&amp;currentPage=2&amp;postListTopCurrentPage=&amp;from=menu" TargetMode="External"/><Relationship Id="rId87" Type="http://schemas.openxmlformats.org/officeDocument/2006/relationships/hyperlink" Target="https://blog.naver.com/PostView.naver?blogId=zoono1004&amp;logNo=223766622530&amp;categoryNo=12&amp;parentCategoryNo=12&amp;viewDate=&amp;currentPage=1&amp;postListTopCurrentPage=&amp;from=menu" TargetMode="External"/><Relationship Id="rId110" Type="http://schemas.openxmlformats.org/officeDocument/2006/relationships/hyperlink" Target="https://blog.naver.com/PostView.naver?blogId=zoono1004&amp;logNo=223721927868&amp;categoryNo=16&amp;parentCategoryNo=16&amp;viewDate=&amp;currentPage=2&amp;postListTopCurrentPage=&amp;from=menu" TargetMode="External"/><Relationship Id="rId115" Type="http://schemas.openxmlformats.org/officeDocument/2006/relationships/hyperlink" Target="https://blog.naver.com/PostView.naver?blogId=zoono1004&amp;logNo=223731949447&amp;categoryNo=16&amp;parentCategoryNo=16&amp;viewDate=&amp;currentPage=1&amp;postListTopCurrentPage=&amp;from=menu" TargetMode="External"/><Relationship Id="rId131" Type="http://schemas.openxmlformats.org/officeDocument/2006/relationships/hyperlink" Target="https://blog.naver.com/PostView.naver?blogId=zoono1004&amp;logNo=223827620331&amp;categoryNo=16&amp;parentCategoryNo=16&amp;viewDate=&amp;currentPage=1&amp;postListTopCurrentPage=&amp;from=menu" TargetMode="External"/><Relationship Id="rId136" Type="http://schemas.openxmlformats.org/officeDocument/2006/relationships/hyperlink" Target="https://blog.naver.com/PostView.naver?blogId=zoono1004&amp;logNo=223675754903&amp;categoryNo=10&amp;parentCategoryNo=0&amp;viewDate=&amp;currentPage=1&amp;postListTopCurrentPage=&amp;from=menu" TargetMode="External"/><Relationship Id="rId61" Type="http://schemas.openxmlformats.org/officeDocument/2006/relationships/hyperlink" Target="https://blog.naver.com/PostView.naver?blogId=zoono1004&amp;logNo=223712835886&amp;categoryNo=12&amp;parentCategoryNo=0&amp;viewDate=&amp;currentPage=1&amp;postListTopCurrentPage=1&amp;from=postView" TargetMode="External"/><Relationship Id="rId82" Type="http://schemas.openxmlformats.org/officeDocument/2006/relationships/hyperlink" Target="https://blog.naver.com/PostView.naver?blogId=zoono1004&amp;logNo=223762815584&amp;categoryNo=12&amp;parentCategoryNo=12&amp;viewDate=&amp;currentPage=1&amp;postListTopCurrentPage=&amp;from=menu" TargetMode="External"/><Relationship Id="rId19" Type="http://schemas.openxmlformats.org/officeDocument/2006/relationships/hyperlink" Target="https://blog.naver.com/PostView.naver?blogId=zoono1004&amp;logNo=223670924332&amp;categoryNo=12&amp;parentCategoryNo=12&amp;viewDate=&amp;currentPage=3&amp;postListTopCurrentPage=&amp;from=menu" TargetMode="External"/><Relationship Id="rId14" Type="http://schemas.openxmlformats.org/officeDocument/2006/relationships/hyperlink" Target="https://blog.naver.com/PostView.naver?blogId=zoono1004&amp;logNo=223657586412&amp;categoryNo=12&amp;parentCategoryNo=12&amp;viewDate=&amp;currentPage=4&amp;postListTopCurrentPage=&amp;from=menu" TargetMode="External"/><Relationship Id="rId30" Type="http://schemas.openxmlformats.org/officeDocument/2006/relationships/hyperlink" Target="https://blog.naver.com/PostView.naver?blogId=zoono1004&amp;logNo=223677337271&amp;categoryNo=12&amp;parentCategoryNo=12&amp;viewDate=&amp;currentPage=1&amp;postListTopCurrentPage=&amp;from=menu" TargetMode="External"/><Relationship Id="rId35" Type="http://schemas.openxmlformats.org/officeDocument/2006/relationships/hyperlink" Target="https://blog.naver.com/PostView.naver?blogId=zoono1004&amp;logNo=223685888489&amp;categoryNo=12&amp;parentCategoryNo=0&amp;viewDate=&amp;currentPage=6&amp;postListTopCurrentPage=1&amp;from=postView" TargetMode="External"/><Relationship Id="rId56" Type="http://schemas.openxmlformats.org/officeDocument/2006/relationships/hyperlink" Target="https://blog.naver.com/PostView.naver?blogId=zoono1004&amp;logNo=223711384484&amp;categoryNo=12&amp;parentCategoryNo=0&amp;viewDate=&amp;currentPage=2&amp;postListTopCurrentPage=1&amp;from=postView" TargetMode="External"/><Relationship Id="rId77" Type="http://schemas.openxmlformats.org/officeDocument/2006/relationships/hyperlink" Target="https://blog.naver.com/PostView.naver?blogId=zoono1004&amp;logNo=223749080295&amp;categoryNo=12&amp;parentCategoryNo=12&amp;viewDate=&amp;currentPage=1&amp;postListTopCurrentPage=&amp;from=menu" TargetMode="External"/><Relationship Id="rId100" Type="http://schemas.openxmlformats.org/officeDocument/2006/relationships/hyperlink" Target="https://blog.naver.com/PostView.naver?blogId=zoono1004&amp;logNo=223678002860&amp;categoryNo=13&amp;parentCategoryNo=0&amp;viewDate=&amp;currentPage=1&amp;postListTopCurrentPage=&amp;from=menu" TargetMode="External"/><Relationship Id="rId105" Type="http://schemas.openxmlformats.org/officeDocument/2006/relationships/hyperlink" Target="https://blog.naver.com/PostView.naver?blogId=zoono1004&amp;logNo=223716404390&amp;categoryNo=16&amp;parentCategoryNo=16&amp;viewDate=&amp;currentPage=3&amp;postListTopCurrentPage=&amp;from=menu" TargetMode="External"/><Relationship Id="rId126" Type="http://schemas.openxmlformats.org/officeDocument/2006/relationships/hyperlink" Target="https://blog.naver.com/PostView.naver?blogId=zoono1004&amp;logNo=223827167795&amp;categoryNo=16&amp;parentCategoryNo=16&amp;viewDate=&amp;currentPage=2&amp;postListTopCurrentPage=&amp;from=menu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github.com/optiv/InsecureShop" TargetMode="External"/><Relationship Id="rId51" Type="http://schemas.openxmlformats.org/officeDocument/2006/relationships/hyperlink" Target="https://blog.naver.com/PostView.naver?blogId=zoono1004&amp;logNo=223709927026&amp;categoryNo=12&amp;parentCategoryNo=0&amp;viewDate=&amp;currentPage=3&amp;postListTopCurrentPage=1&amp;from=postView" TargetMode="External"/><Relationship Id="rId72" Type="http://schemas.openxmlformats.org/officeDocument/2006/relationships/hyperlink" Target="https://blog.naver.com/PostView.naver?blogId=zoono1004&amp;logNo=223735627245&amp;categoryNo=12&amp;parentCategoryNo=12&amp;viewDate=&amp;currentPage=1&amp;postListTopCurrentPage=&amp;from=menu" TargetMode="External"/><Relationship Id="rId93" Type="http://schemas.openxmlformats.org/officeDocument/2006/relationships/hyperlink" Target="https://blog.naver.com/PostView.naver?blogId=zoono1004&amp;logNo=223793999787&amp;categoryNo=12&amp;parentCategoryNo=12&amp;viewDate=&amp;currentPage=2&amp;postListTopCurrentPage=&amp;from=menu" TargetMode="External"/><Relationship Id="rId98" Type="http://schemas.openxmlformats.org/officeDocument/2006/relationships/hyperlink" Target="https://blog.naver.com/PostView.naver?blogId=zoono1004&amp;logNo=223849403779&amp;categoryNo=12&amp;parentCategoryNo=12&amp;viewDate=&amp;currentPage=1&amp;postListTopCurrentPage=&amp;from=menu" TargetMode="External"/><Relationship Id="rId121" Type="http://schemas.openxmlformats.org/officeDocument/2006/relationships/hyperlink" Target="https://blog.naver.com/PostView.naver?blogId=zoono1004&amp;logNo=223799550012&amp;categoryNo=16&amp;parentCategoryNo=16&amp;viewDate=&amp;currentPage=3&amp;postListTopCurrentPage=&amp;from=menu" TargetMode="External"/><Relationship Id="rId142" Type="http://schemas.openxmlformats.org/officeDocument/2006/relationships/hyperlink" Target="https://academy.kisa.or.kr/edu/apply/applyEduDetail.do?APPLY=01&amp;SQ=9624" TargetMode="External"/><Relationship Id="rId3" Type="http://schemas.openxmlformats.org/officeDocument/2006/relationships/styles" Target="styles.xml"/><Relationship Id="rId25" Type="http://schemas.openxmlformats.org/officeDocument/2006/relationships/hyperlink" Target="https://blog.naver.com/PostView.naver?blogId=zoono1004&amp;logNo=223672748714&amp;categoryNo=12&amp;parentCategoryNo=12&amp;viewDate=&amp;currentPage=2&amp;postListTopCurrentPage=&amp;from=menu" TargetMode="External"/><Relationship Id="rId46" Type="http://schemas.openxmlformats.org/officeDocument/2006/relationships/hyperlink" Target="https://blog.naver.com/PostView.naver?blogId=zoono1004&amp;logNo=223699619906&amp;categoryNo=12&amp;parentCategoryNo=0&amp;viewDate=&amp;currentPage=4&amp;postListTopCurrentPage=1&amp;from=postView" TargetMode="External"/><Relationship Id="rId67" Type="http://schemas.openxmlformats.org/officeDocument/2006/relationships/hyperlink" Target="https://blog.naver.com/PostView.naver?blogId=zoono1004&amp;logNo=223724760829&amp;categoryNo=12&amp;parentCategoryNo=12&amp;viewDate=&amp;currentPage=1&amp;postListTopCurrentPage=&amp;from=menu" TargetMode="External"/><Relationship Id="rId116" Type="http://schemas.openxmlformats.org/officeDocument/2006/relationships/hyperlink" Target="https://blog.naver.com/PostView.naver?blogId=zoono1004&amp;logNo=223733148947&amp;categoryNo=16&amp;parentCategoryNo=16&amp;viewDate=&amp;currentPage=1&amp;postListTopCurrentPage=&amp;from=menu" TargetMode="External"/><Relationship Id="rId137" Type="http://schemas.openxmlformats.org/officeDocument/2006/relationships/hyperlink" Target="https://blog.naver.com/PostView.naver?blogId=zoono1004&amp;logNo=223702775442&amp;categoryNo=10&amp;parentCategoryNo=0&amp;viewDate=&amp;currentPage=1&amp;postListTopCurrentPage=&amp;from=menu" TargetMode="External"/><Relationship Id="rId20" Type="http://schemas.openxmlformats.org/officeDocument/2006/relationships/hyperlink" Target="https://blog.naver.com/PostView.naver?blogId=zoono1004&amp;logNo=223671180422&amp;categoryNo=12&amp;parentCategoryNo=12&amp;viewDate=&amp;currentPage=3&amp;postListTopCurrentPage=&amp;from=menu" TargetMode="External"/><Relationship Id="rId41" Type="http://schemas.openxmlformats.org/officeDocument/2006/relationships/hyperlink" Target="https://blog.naver.com/PostView.naver?blogId=zoono1004&amp;logNo=223699238928&amp;categoryNo=12&amp;parentCategoryNo=0&amp;viewDate=&amp;currentPage=5&amp;postListTopCurrentPage=1&amp;from=postView" TargetMode="External"/><Relationship Id="rId62" Type="http://schemas.openxmlformats.org/officeDocument/2006/relationships/hyperlink" Target="https://blog.naver.com/PostView.naver?blogId=zoono1004&amp;logNo=223712857286&amp;categoryNo=12&amp;parentCategoryNo=0&amp;viewDate=&amp;currentPage=1&amp;postListTopCurrentPage=1&amp;from=postView" TargetMode="External"/><Relationship Id="rId83" Type="http://schemas.openxmlformats.org/officeDocument/2006/relationships/hyperlink" Target="https://blog.naver.com/PostView.naver?blogId=zoono1004&amp;logNo=223762822767&amp;categoryNo=12&amp;parentCategoryNo=12&amp;viewDate=&amp;currentPage=1&amp;postListTopCurrentPage=&amp;from=menu" TargetMode="External"/><Relationship Id="rId88" Type="http://schemas.openxmlformats.org/officeDocument/2006/relationships/hyperlink" Target="https://blog.naver.com/PostView.naver?blogId=zoono1004&amp;logNo=223768484407&amp;categoryNo=12&amp;parentCategoryNo=12&amp;viewDate=&amp;currentPage=1&amp;postListTopCurrentPage=&amp;from=menu" TargetMode="External"/><Relationship Id="rId111" Type="http://schemas.openxmlformats.org/officeDocument/2006/relationships/hyperlink" Target="https://blog.naver.com/PostView.naver?blogId=zoono1004&amp;logNo=223721969936&amp;categoryNo=16&amp;parentCategoryNo=16&amp;viewDate=&amp;currentPage=1&amp;postListTopCurrentPage=&amp;from=menu" TargetMode="External"/><Relationship Id="rId132" Type="http://schemas.openxmlformats.org/officeDocument/2006/relationships/hyperlink" Target="https://blog.naver.com/PostView.naver?blogId=zoono1004&amp;logNo=223828619336&amp;categoryNo=16&amp;parentCategoryNo=16&amp;viewDate=&amp;currentPage=1&amp;postListTopCurrentPage=&amp;from=menu" TargetMode="External"/><Relationship Id="rId15" Type="http://schemas.openxmlformats.org/officeDocument/2006/relationships/hyperlink" Target="https://blog.naver.com/PostView.naver?blogId=zoono1004&amp;logNo=223670869276&amp;categoryNo=12&amp;parentCategoryNo=12&amp;viewDate=&amp;currentPage=4&amp;postListTopCurrentPage=&amp;from=menu" TargetMode="External"/><Relationship Id="rId36" Type="http://schemas.openxmlformats.org/officeDocument/2006/relationships/hyperlink" Target="https://blog.naver.com/PostView.naver?blogId=zoono1004&amp;logNo=223685922849&amp;categoryNo=12&amp;parentCategoryNo=0&amp;viewDate=&amp;currentPage=6&amp;postListTopCurrentPage=1&amp;from=postView" TargetMode="External"/><Relationship Id="rId57" Type="http://schemas.openxmlformats.org/officeDocument/2006/relationships/hyperlink" Target="https://blog.naver.com/PostView.naver?blogId=zoono1004&amp;logNo=223711462542&amp;categoryNo=12&amp;parentCategoryNo=0&amp;viewDate=&amp;currentPage=2&amp;postListTopCurrentPage=1&amp;from=postView" TargetMode="External"/><Relationship Id="rId106" Type="http://schemas.openxmlformats.org/officeDocument/2006/relationships/hyperlink" Target="https://blog.naver.com/PostView.naver?blogId=zoono1004&amp;logNo=223716409221&amp;categoryNo=16&amp;parentCategoryNo=16&amp;viewDate=&amp;currentPage=2&amp;postListTopCurrentPage=&amp;from=menu" TargetMode="External"/><Relationship Id="rId127" Type="http://schemas.openxmlformats.org/officeDocument/2006/relationships/hyperlink" Target="https://blog.naver.com/PostView.naver?blogId=zoono1004&amp;logNo=223827194058&amp;categoryNo=16&amp;parentCategoryNo=16&amp;viewDate=&amp;currentPage=2&amp;postListTopCurrentPage=&amp;from=menu" TargetMode="External"/><Relationship Id="rId10" Type="http://schemas.openxmlformats.org/officeDocument/2006/relationships/hyperlink" Target="https://blog.naver.com/PostView.naver?blogId=zoono1004&amp;logNo=223644403037&amp;categoryNo=12&amp;parentCategoryNo=12&amp;viewDate=&amp;currentPage=5&amp;postListTopCurrentPage=&amp;from=menu" TargetMode="External"/><Relationship Id="rId31" Type="http://schemas.openxmlformats.org/officeDocument/2006/relationships/hyperlink" Target="https://blog.naver.com/PostView.naver?blogId=zoono1004&amp;logNo=223677489667&amp;categoryNo=12&amp;parentCategoryNo=12&amp;viewDate=&amp;currentPage=1&amp;postListTopCurrentPage=&amp;from=menu" TargetMode="External"/><Relationship Id="rId52" Type="http://schemas.openxmlformats.org/officeDocument/2006/relationships/hyperlink" Target="https://blog.naver.com/PostView.naver?blogId=zoono1004&amp;logNo=223710865300&amp;categoryNo=12&amp;parentCategoryNo=0&amp;viewDate=&amp;currentPage=3&amp;postListTopCurrentPage=1&amp;from=postView" TargetMode="External"/><Relationship Id="rId73" Type="http://schemas.openxmlformats.org/officeDocument/2006/relationships/hyperlink" Target="https://blog.naver.com/PostView.naver?blogId=zoono1004&amp;logNo=223736228776&amp;categoryNo=12&amp;parentCategoryNo=12&amp;viewDate=&amp;currentPage=1&amp;postListTopCurrentPage=&amp;from=menu" TargetMode="External"/><Relationship Id="rId78" Type="http://schemas.openxmlformats.org/officeDocument/2006/relationships/hyperlink" Target="https://blog.naver.com/PostView.naver?blogId=zoono1004&amp;logNo=223753407608&amp;categoryNo=12&amp;parentCategoryNo=12&amp;viewDate=&amp;currentPage=1&amp;postListTopCurrentPage=&amp;from=menu" TargetMode="External"/><Relationship Id="rId94" Type="http://schemas.openxmlformats.org/officeDocument/2006/relationships/hyperlink" Target="https://blog.naver.com/PostView.naver?blogId=zoono1004&amp;logNo=223794021930&amp;categoryNo=12&amp;parentCategoryNo=12&amp;viewDate=&amp;currentPage=1&amp;postListTopCurrentPage=&amp;from=menu" TargetMode="External"/><Relationship Id="rId99" Type="http://schemas.openxmlformats.org/officeDocument/2006/relationships/hyperlink" Target="https://blog.naver.com/PostView.naver?blogId=zoono1004&amp;logNo=223677942365&amp;categoryNo=13&amp;parentCategoryNo=0&amp;viewDate=&amp;currentPage=2&amp;postListTopCurrentPage=&amp;from=menu" TargetMode="External"/><Relationship Id="rId101" Type="http://schemas.openxmlformats.org/officeDocument/2006/relationships/hyperlink" Target="https://blog.naver.com/PostView.naver?blogId=zoono1004&amp;logNo=223680977751&amp;categoryNo=13&amp;parentCategoryNo=0&amp;viewDate=&amp;currentPage=1&amp;postListTopCurrentPage=&amp;from=menu" TargetMode="External"/><Relationship Id="rId122" Type="http://schemas.openxmlformats.org/officeDocument/2006/relationships/hyperlink" Target="https://blog.naver.com/PostView.naver?blogId=zoono1004&amp;logNo=223801193185&amp;categoryNo=16&amp;parentCategoryNo=16&amp;viewDate=&amp;currentPage=3&amp;postListTopCurrentPage=&amp;from=menu" TargetMode="External"/><Relationship Id="rId143" Type="http://schemas.openxmlformats.org/officeDocument/2006/relationships/hyperlink" Target="https://academy.kisa.or.kr/edu/apply/applyEduDetail.do?APPLY=01&amp;SQ=9633" TargetMode="Externa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naver.com/PostView.naver?blogId=zoono1004&amp;logNo=223621729012&amp;categoryNo=12&amp;parentCategoryNo=12&amp;viewDate=&amp;currentPage=5&amp;postListTopCurrentPage=&amp;from=menu" TargetMode="External"/><Relationship Id="rId26" Type="http://schemas.openxmlformats.org/officeDocument/2006/relationships/hyperlink" Target="https://blog.naver.com/PostView.naver?blogId=zoono1004&amp;logNo=223672804124&amp;categoryNo=12&amp;parentCategoryNo=12&amp;viewDate=&amp;currentPage=2&amp;postListTopCurrentPage=&amp;from=menu" TargetMode="External"/><Relationship Id="rId47" Type="http://schemas.openxmlformats.org/officeDocument/2006/relationships/hyperlink" Target="https://blog.naver.com/PostView.naver?blogId=zoono1004&amp;logNo=223709629555&amp;categoryNo=12&amp;parentCategoryNo=0&amp;viewDate=&amp;currentPage=4&amp;postListTopCurrentPage=1&amp;from=postView" TargetMode="External"/><Relationship Id="rId68" Type="http://schemas.openxmlformats.org/officeDocument/2006/relationships/hyperlink" Target="https://blog.naver.com/PostView.naver?blogId=zoono1004&amp;logNo=223724968018&amp;categoryNo=12&amp;parentCategoryNo=12&amp;viewDate=&amp;currentPage=1&amp;postListTopCurrentPage=&amp;from=menu" TargetMode="External"/><Relationship Id="rId89" Type="http://schemas.openxmlformats.org/officeDocument/2006/relationships/hyperlink" Target="https://blog.naver.com/PostView.naver?blogId=zoono1004&amp;logNo=223775003704&amp;categoryNo=12&amp;parentCategoryNo=12&amp;viewDate=&amp;currentPage=1&amp;postListTopCurrentPage=&amp;from=postList" TargetMode="External"/><Relationship Id="rId112" Type="http://schemas.openxmlformats.org/officeDocument/2006/relationships/hyperlink" Target="https://blog.naver.com/PostView.naver?blogId=zoono1004&amp;logNo=223726890846&amp;categoryNo=16&amp;parentCategoryNo=16&amp;viewDate=&amp;currentPage=1&amp;postListTopCurrentPage=&amp;from=menu" TargetMode="External"/><Relationship Id="rId133" Type="http://schemas.openxmlformats.org/officeDocument/2006/relationships/hyperlink" Target="https://blog.naver.com/PostView.naver?blogId=zoono1004&amp;logNo=223829560827&amp;categoryNo=16&amp;parentCategoryNo=16&amp;viewDate=&amp;currentPage=1&amp;postListTopCurrentPage=&amp;from=menu" TargetMode="External"/><Relationship Id="rId16" Type="http://schemas.openxmlformats.org/officeDocument/2006/relationships/hyperlink" Target="https://blog.naver.com/PostView.naver?blogId=zoono1004&amp;logNo=223670876807&amp;categoryNo=12&amp;parentCategoryNo=12&amp;viewDate=&amp;currentPage=4&amp;postListTopCurrentPage=&amp;from=menu" TargetMode="External"/><Relationship Id="rId37" Type="http://schemas.openxmlformats.org/officeDocument/2006/relationships/hyperlink" Target="https://blog.naver.com/PostView.naver?blogId=zoono1004&amp;logNo=223695694783&amp;categoryNo=12&amp;parentCategoryNo=0&amp;viewDate=&amp;currentPage=6&amp;postListTopCurrentPage=1&amp;from=postView" TargetMode="External"/><Relationship Id="rId58" Type="http://schemas.openxmlformats.org/officeDocument/2006/relationships/hyperlink" Target="https://blog.naver.com/PostView.naver?blogId=zoono1004&amp;logNo=223711752997&amp;categoryNo=12&amp;parentCategoryNo=0&amp;viewDate=&amp;currentPage=1&amp;postListTopCurrentPage=1&amp;from=postView" TargetMode="External"/><Relationship Id="rId79" Type="http://schemas.openxmlformats.org/officeDocument/2006/relationships/hyperlink" Target="https://blog.naver.com/PostView.naver?blogId=zoono1004&amp;logNo=223755177607&amp;categoryNo=12&amp;parentCategoryNo=12&amp;viewDate=&amp;currentPage=1&amp;postListTopCurrentPage=&amp;from=menu" TargetMode="External"/><Relationship Id="rId102" Type="http://schemas.openxmlformats.org/officeDocument/2006/relationships/hyperlink" Target="https://blog.naver.com/PostView.naver?blogId=zoono1004&amp;logNo=223681739834&amp;categoryNo=13&amp;parentCategoryNo=0&amp;viewDate=&amp;currentPage=1&amp;postListTopCurrentPage=&amp;from=menu" TargetMode="External"/><Relationship Id="rId123" Type="http://schemas.openxmlformats.org/officeDocument/2006/relationships/hyperlink" Target="https://blog.naver.com/PostView.naver?blogId=zoono1004&amp;logNo=223802667898&amp;categoryNo=16&amp;parentCategoryNo=16&amp;viewDate=&amp;currentPage=3&amp;postListTopCurrentPage=&amp;from=menu" TargetMode="External"/><Relationship Id="rId144" Type="http://schemas.openxmlformats.org/officeDocument/2006/relationships/hyperlink" Target="https://blog.naver.com/PostView.naver?blogId=zoono1004&amp;logNo=223761463834&amp;categoryNo=12&amp;parentCategoryNo=12&amp;viewDate=&amp;currentPage=1&amp;postListTopCurrentPage=&amp;from=men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7BB9E2F0-7F1A-49B7-8390-9FFC8FCC7353%7d\%7bF8B8380B-A8FA-4B82-BA37-3562E78233BA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2C3C-CA53-483D-AC61-4AE0DF44A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{F8B8380B-A8FA-4B82-BA37-3562E78233BA}tf16402488_win32</Template>
  <TotalTime>0</TotalTime>
  <Pages>1</Pages>
  <Words>4960</Words>
  <Characters>28275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2025-01-02T11:08:00Z</dcterms:created>
  <dcterms:modified xsi:type="dcterms:W3CDTF">2025-09-08T10:13:00Z</dcterms:modified>
  <cp:category/>
</cp:coreProperties>
</file>